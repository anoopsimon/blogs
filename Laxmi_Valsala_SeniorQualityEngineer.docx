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3937" w14:textId="77777777" w:rsidR="009E52A9" w:rsidRDefault="001476B3" w:rsidP="009E52A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7F0E2" wp14:editId="2580C3FA">
                <wp:simplePos x="0" y="0"/>
                <wp:positionH relativeFrom="column">
                  <wp:posOffset>-220980</wp:posOffset>
                </wp:positionH>
                <wp:positionV relativeFrom="paragraph">
                  <wp:posOffset>23495</wp:posOffset>
                </wp:positionV>
                <wp:extent cx="3171825" cy="4286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BEBEC" w14:textId="3C00BF9F" w:rsidR="00000311" w:rsidRPr="00477D43" w:rsidRDefault="00BA687F" w:rsidP="00000311">
                            <w:pPr>
                              <w:pStyle w:val="Cb2ConsultantName"/>
                            </w:pPr>
                            <w:sdt>
                              <w:sdtPr>
                                <w:alias w:val="Title"/>
                                <w:tag w:val=""/>
                                <w:id w:val="-1050691551"/>
                                <w:placeholder>
                                  <w:docPart w:val="A4F30509998E47E6A46283B5B729AD1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0AC5">
                                  <w:t>Laxmi Vasala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17F0E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7.4pt;margin-top:1.85pt;width:249.75pt;height:3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" filled="f" stroked="f" strokeweight=".5pt">
                <v:textbox>
                  <w:txbxContent>
                    <w:p w14:paraId="4A4BEBEC" w14:textId="3C00BF9F" w:rsidR="00000311" w:rsidRPr="00477D43" w:rsidRDefault="00BA687F" w:rsidP="00000311">
                      <w:pPr>
                        <w:pStyle w:val="Cb2ConsultantName"/>
                      </w:pPr>
                      <w:sdt>
                        <w:sdtPr>
                          <w:alias w:val="Title"/>
                          <w:tag w:val=""/>
                          <w:id w:val="-1050691551"/>
                          <w:placeholder>
                            <w:docPart w:val="A4F30509998E47E6A46283B5B729AD1A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90AC5">
                            <w:t>Laxmi Vasala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000311" w:rsidRPr="0000031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B184C" wp14:editId="71100A93">
                <wp:simplePos x="0" y="0"/>
                <wp:positionH relativeFrom="page">
                  <wp:posOffset>0</wp:posOffset>
                </wp:positionH>
                <wp:positionV relativeFrom="paragraph">
                  <wp:posOffset>575945</wp:posOffset>
                </wp:positionV>
                <wp:extent cx="7572375" cy="320675"/>
                <wp:effectExtent l="0" t="0" r="9525" b="31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20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FED58" id="Rectangle 12" o:spid="_x0000_s1026" style="position:absolute;margin-left:0;margin-top:45.35pt;width:596.25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" fillcolor="#c09adc [1301]" stroked="f" strokeweight="2pt">
                <w10:wrap anchorx="page"/>
              </v:rect>
            </w:pict>
          </mc:Fallback>
        </mc:AlternateContent>
      </w:r>
      <w:r w:rsidR="00000311" w:rsidRPr="0000031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2A9FC" wp14:editId="3CEFD056">
                <wp:simplePos x="0" y="0"/>
                <wp:positionH relativeFrom="page">
                  <wp:posOffset>0</wp:posOffset>
                </wp:positionH>
                <wp:positionV relativeFrom="paragraph">
                  <wp:posOffset>13970</wp:posOffset>
                </wp:positionV>
                <wp:extent cx="7572375" cy="56197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5619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DC41E" id="Rectangle 11" o:spid="_x0000_s1026" style="position:absolute;margin-left:0;margin-top:1.1pt;width:596.2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" fillcolor="#7030a0" stroked="f" strokeweight="2pt">
                <w10:wrap anchorx="page"/>
              </v:rect>
            </w:pict>
          </mc:Fallback>
        </mc:AlternateContent>
      </w:r>
    </w:p>
    <w:p w14:paraId="7990D8E1" w14:textId="77777777" w:rsidR="009E52A9" w:rsidRDefault="009E52A9" w:rsidP="009E52A9"/>
    <w:p w14:paraId="44DD3124" w14:textId="77777777" w:rsidR="009E52A9" w:rsidRDefault="00000311" w:rsidP="009E52A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83806" wp14:editId="572A34A4">
                <wp:simplePos x="0" y="0"/>
                <wp:positionH relativeFrom="column">
                  <wp:posOffset>-203835</wp:posOffset>
                </wp:positionH>
                <wp:positionV relativeFrom="paragraph">
                  <wp:posOffset>168275</wp:posOffset>
                </wp:positionV>
                <wp:extent cx="312420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7BEC2" w14:textId="6168E1D9" w:rsidR="00000311" w:rsidRPr="00740645" w:rsidRDefault="00390AC5" w:rsidP="00000311">
                            <w:pPr>
                              <w:pStyle w:val="Cb2RoleTitle"/>
                              <w:rPr>
                                <w:b w:val="0"/>
                              </w:rPr>
                            </w:pPr>
                            <w:r w:rsidRPr="00740645">
                              <w:rPr>
                                <w:b w:val="0"/>
                              </w:rPr>
                              <w:t xml:space="preserve">Senior </w:t>
                            </w:r>
                            <w:r w:rsidR="001436A6" w:rsidRPr="00740645">
                              <w:rPr>
                                <w:b w:val="0"/>
                              </w:rPr>
                              <w:t>Test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3806" id="Text Box 8" o:spid="_x0000_s1027" type="#_x0000_t202" style="position:absolute;margin-left:-16.05pt;margin-top:13.25pt;width:246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" filled="f" stroked="f" strokeweight=".5pt">
                <v:textbox>
                  <w:txbxContent>
                    <w:p w14:paraId="5D07BEC2" w14:textId="6168E1D9" w:rsidR="00000311" w:rsidRPr="00740645" w:rsidRDefault="00390AC5" w:rsidP="00000311">
                      <w:pPr>
                        <w:pStyle w:val="Cb2RoleTitle"/>
                        <w:rPr>
                          <w:b w:val="0"/>
                        </w:rPr>
                      </w:pPr>
                      <w:r w:rsidRPr="00740645">
                        <w:rPr>
                          <w:b w:val="0"/>
                        </w:rPr>
                        <w:t xml:space="preserve">Senior </w:t>
                      </w:r>
                      <w:r w:rsidR="001436A6" w:rsidRPr="00740645">
                        <w:rPr>
                          <w:b w:val="0"/>
                        </w:rPr>
                        <w:t>Test Analyst</w:t>
                      </w:r>
                    </w:p>
                  </w:txbxContent>
                </v:textbox>
              </v:shape>
            </w:pict>
          </mc:Fallback>
        </mc:AlternateContent>
      </w:r>
    </w:p>
    <w:p w14:paraId="74B3003A" w14:textId="77777777" w:rsidR="009E52A9" w:rsidRDefault="009E52A9" w:rsidP="009E52A9"/>
    <w:p w14:paraId="121C9C39" w14:textId="77777777" w:rsidR="009E52A9" w:rsidRPr="009E52A9" w:rsidRDefault="009E52A9" w:rsidP="009E52A9"/>
    <w:p w14:paraId="6EA1E097" w14:textId="77777777" w:rsidR="009E52A9" w:rsidRDefault="009E52A9" w:rsidP="004D461C"/>
    <w:p w14:paraId="5331EF4D" w14:textId="77777777" w:rsidR="009E52A9" w:rsidRDefault="009E52A9" w:rsidP="004D461C"/>
    <w:p w14:paraId="3DB62CEC" w14:textId="77777777" w:rsidR="009E52A9" w:rsidRPr="004D461C" w:rsidRDefault="00000311" w:rsidP="004D461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09325817" wp14:editId="6411FE8B">
                <wp:simplePos x="0" y="0"/>
                <wp:positionH relativeFrom="margin">
                  <wp:posOffset>2717165</wp:posOffset>
                </wp:positionH>
                <wp:positionV relativeFrom="margin">
                  <wp:posOffset>876935</wp:posOffset>
                </wp:positionV>
                <wp:extent cx="4079875" cy="88220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875" cy="882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4EA98" w14:textId="77777777" w:rsidR="00000311" w:rsidRPr="00724858" w:rsidRDefault="00000311" w:rsidP="00000311">
                            <w:pPr>
                              <w:pStyle w:val="Heading1"/>
                            </w:pPr>
                            <w:r w:rsidRPr="00724858">
                              <w:t>EXPERIENCE</w:t>
                            </w:r>
                          </w:p>
                          <w:p w14:paraId="5DE88B14" w14:textId="754360B8" w:rsidR="00000311" w:rsidRPr="007209E4" w:rsidRDefault="004B6B97" w:rsidP="00000311">
                            <w:pPr>
                              <w:pStyle w:val="Cb2Role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209E4">
                              <w:rPr>
                                <w:b/>
                                <w:sz w:val="20"/>
                                <w:szCs w:val="20"/>
                              </w:rPr>
                              <w:t>Test Analyst</w:t>
                            </w:r>
                          </w:p>
                          <w:p w14:paraId="3D2C7181" w14:textId="2D955E44" w:rsidR="00000311" w:rsidRPr="00120EFE" w:rsidRDefault="004B6B97" w:rsidP="00000311">
                            <w:pPr>
                              <w:pStyle w:val="Cb2Client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030A0"/>
                                <w:sz w:val="20"/>
                                <w:szCs w:val="20"/>
                              </w:rPr>
                              <w:t>NATIONAL AUSTRALIA BANK</w:t>
                            </w:r>
                            <w:r w:rsidR="009A7866" w:rsidRPr="00120EFE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D0B49A3" w14:textId="2D143967" w:rsidR="00000311" w:rsidRPr="00120EFE" w:rsidRDefault="00000311" w:rsidP="00000311">
                            <w:pPr>
                              <w:pStyle w:val="cb2normal"/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120EFE">
                              <w:rPr>
                                <w:b/>
                                <w:sz w:val="20"/>
                                <w:szCs w:val="20"/>
                              </w:rPr>
                              <w:t>Project</w:t>
                            </w:r>
                            <w:r w:rsidRPr="00120EFE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57034">
                              <w:rPr>
                                <w:sz w:val="20"/>
                                <w:szCs w:val="20"/>
                              </w:rPr>
                              <w:t xml:space="preserve">Visa Program -Issuing </w:t>
                            </w:r>
                            <w:r w:rsidR="00FF4189">
                              <w:rPr>
                                <w:sz w:val="20"/>
                                <w:szCs w:val="20"/>
                              </w:rPr>
                              <w:t>(August 2016 – till date)</w:t>
                            </w:r>
                          </w:p>
                          <w:p w14:paraId="2426F5EC" w14:textId="0671233E" w:rsidR="00FF4189" w:rsidRPr="007209E4" w:rsidRDefault="00FF4189" w:rsidP="0009332E">
                            <w:pPr>
                              <w:pStyle w:val="AHQAddRoleBullet"/>
                            </w:pPr>
                            <w:r w:rsidRPr="007209E4">
                              <w:t>Create end to end automation framework to integrate all applications in scope for Cards project</w:t>
                            </w:r>
                            <w:r w:rsidR="0009332E">
                              <w:t>s</w:t>
                            </w:r>
                            <w:r w:rsidRPr="007209E4">
                              <w:t xml:space="preserve">. This involved integrating automation libraries to support Mainframe </w:t>
                            </w:r>
                            <w:r w:rsidR="00E57034" w:rsidRPr="007209E4">
                              <w:t>application,</w:t>
                            </w:r>
                            <w:r w:rsidRPr="007209E4">
                              <w:t xml:space="preserve"> Windows </w:t>
                            </w:r>
                            <w:r w:rsidR="007209E4" w:rsidRPr="007209E4">
                              <w:t>applications,</w:t>
                            </w:r>
                            <w:r w:rsidRPr="007209E4">
                              <w:t xml:space="preserve"> Mobile and Web</w:t>
                            </w:r>
                            <w:r w:rsidR="002B6298">
                              <w:t>(Angular)</w:t>
                            </w:r>
                            <w:r w:rsidRPr="007209E4">
                              <w:t xml:space="preserve"> Applications</w:t>
                            </w:r>
                          </w:p>
                          <w:p w14:paraId="3D165F32" w14:textId="78A6A1A1" w:rsidR="00E57034" w:rsidRPr="007209E4" w:rsidRDefault="00E57034" w:rsidP="0009332E">
                            <w:pPr>
                              <w:pStyle w:val="AHQAddRoleBullet"/>
                            </w:pPr>
                            <w:r w:rsidRPr="007209E4">
                              <w:t xml:space="preserve">Create framework and automate Customer facing </w:t>
                            </w:r>
                            <w:r w:rsidR="007209E4" w:rsidRPr="007209E4">
                              <w:t>applications (</w:t>
                            </w:r>
                            <w:r w:rsidRPr="007209E4">
                              <w:t>Mobile Application) using Java Appium &amp; Perfecto and integrate with backend mainframe systems</w:t>
                            </w:r>
                          </w:p>
                          <w:p w14:paraId="06BF2A26" w14:textId="0CB6FBCB" w:rsidR="00FF4189" w:rsidRPr="007209E4" w:rsidRDefault="00FF4189" w:rsidP="0009332E">
                            <w:pPr>
                              <w:pStyle w:val="AHQAddRoleBullet"/>
                            </w:pPr>
                            <w:r w:rsidRPr="007209E4">
                              <w:t xml:space="preserve">Create </w:t>
                            </w:r>
                            <w:r w:rsidR="00E57034" w:rsidRPr="007209E4">
                              <w:t>end to end regression suite for new Multi-Currency Platform and Payments Channels.</w:t>
                            </w:r>
                          </w:p>
                          <w:p w14:paraId="4F4140DE" w14:textId="4FEEAFE6" w:rsidR="00E57034" w:rsidRPr="007209E4" w:rsidRDefault="00E57034" w:rsidP="0009332E">
                            <w:pPr>
                              <w:pStyle w:val="AHQAddRoleBullet"/>
                            </w:pPr>
                            <w:r w:rsidRPr="007209E4">
                              <w:t>Automation of Test Data Creation using Cucumber Framework.</w:t>
                            </w:r>
                          </w:p>
                          <w:p w14:paraId="12DEF734" w14:textId="197893A6" w:rsidR="00E57034" w:rsidRPr="007209E4" w:rsidRDefault="007209E4" w:rsidP="0009332E">
                            <w:pPr>
                              <w:pStyle w:val="AHQAddRoleBullet"/>
                            </w:pPr>
                            <w:r>
                              <w:t>Setting up A</w:t>
                            </w:r>
                            <w:r w:rsidR="00E57034" w:rsidRPr="007209E4">
                              <w:t>utomation runs in Jenkins for on demand test execution and data creation</w:t>
                            </w:r>
                          </w:p>
                          <w:p w14:paraId="6514E202" w14:textId="44365263" w:rsidR="001476B3" w:rsidRPr="007209E4" w:rsidRDefault="00120EFE" w:rsidP="0009332E">
                            <w:pPr>
                              <w:pStyle w:val="AHQAddRoleBullet"/>
                            </w:pPr>
                            <w:r w:rsidRPr="007209E4">
                              <w:t>Create Test Plans, test scenarios and test cases as per business requirements</w:t>
                            </w:r>
                          </w:p>
                          <w:p w14:paraId="6D2F40DD" w14:textId="7E3C578E" w:rsidR="00120EFE" w:rsidRPr="007209E4" w:rsidRDefault="007209E4" w:rsidP="0009332E">
                            <w:pPr>
                              <w:pStyle w:val="AHQAddRoleBullet"/>
                            </w:pPr>
                            <w:r>
                              <w:t>Integration T</w:t>
                            </w:r>
                            <w:r w:rsidR="00120EFE" w:rsidRPr="007209E4">
                              <w:t xml:space="preserve">esting with 3rd </w:t>
                            </w:r>
                            <w:r w:rsidR="004B6B97" w:rsidRPr="007209E4">
                              <w:t>party applications</w:t>
                            </w:r>
                          </w:p>
                          <w:p w14:paraId="33F7F470" w14:textId="4D64C536" w:rsidR="00E77EB9" w:rsidRPr="007209E4" w:rsidRDefault="00E57034" w:rsidP="0009332E">
                            <w:pPr>
                              <w:pStyle w:val="AHQAddRoleBullet"/>
                            </w:pPr>
                            <w:r w:rsidRPr="007209E4">
                              <w:t xml:space="preserve">Upskilling QA team </w:t>
                            </w:r>
                            <w:r w:rsidR="007209E4" w:rsidRPr="007209E4">
                              <w:t>(Automation</w:t>
                            </w:r>
                            <w:r w:rsidR="007209E4">
                              <w:t xml:space="preserve"> T</w:t>
                            </w:r>
                            <w:r w:rsidR="00E77EB9" w:rsidRPr="007209E4">
                              <w:t>raining)</w:t>
                            </w:r>
                          </w:p>
                          <w:p w14:paraId="6126C20E" w14:textId="259C70A1" w:rsidR="00E77EB9" w:rsidRPr="007209E4" w:rsidRDefault="00E77EB9" w:rsidP="0009332E">
                            <w:pPr>
                              <w:pStyle w:val="AHQAddRoleBullet"/>
                            </w:pPr>
                            <w:r w:rsidRPr="007209E4">
                              <w:t>Creating Proof of concepts for automating applications in Cards project</w:t>
                            </w:r>
                          </w:p>
                          <w:p w14:paraId="10F6DBBA" w14:textId="64E632F8" w:rsidR="00E57034" w:rsidRPr="007209E4" w:rsidRDefault="0094771D" w:rsidP="0009332E">
                            <w:pPr>
                              <w:pStyle w:val="AHQAddRoleBullet"/>
                            </w:pPr>
                            <w:r w:rsidRPr="007209E4">
                              <w:t xml:space="preserve">Data validation in database </w:t>
                            </w:r>
                          </w:p>
                          <w:p w14:paraId="2CE1F36F" w14:textId="37C34096" w:rsidR="00000311" w:rsidRPr="007209E4" w:rsidRDefault="009A7866" w:rsidP="00000311">
                            <w:pPr>
                              <w:pStyle w:val="Cb2Role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209E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Test </w:t>
                            </w:r>
                            <w:r w:rsidR="00430FDE" w:rsidRPr="007209E4">
                              <w:rPr>
                                <w:b/>
                                <w:sz w:val="20"/>
                                <w:szCs w:val="20"/>
                              </w:rPr>
                              <w:t>Engineer</w:t>
                            </w:r>
                          </w:p>
                          <w:p w14:paraId="7344C6FB" w14:textId="1BDC43FC" w:rsidR="00000311" w:rsidRPr="00120EFE" w:rsidRDefault="001D491C" w:rsidP="00000311">
                            <w:pPr>
                              <w:pStyle w:val="Cb2Client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030A0"/>
                                <w:sz w:val="20"/>
                                <w:szCs w:val="20"/>
                              </w:rPr>
                              <w:t>AIMIA LOYALTY PROGRAM</w:t>
                            </w:r>
                          </w:p>
                          <w:p w14:paraId="30928D56" w14:textId="751699BB" w:rsidR="00000311" w:rsidRPr="00120EFE" w:rsidRDefault="00000311" w:rsidP="00000311">
                            <w:pPr>
                              <w:pStyle w:val="cb2normal"/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120EFE">
                              <w:rPr>
                                <w:b/>
                                <w:sz w:val="20"/>
                                <w:szCs w:val="20"/>
                              </w:rPr>
                              <w:t>Project</w:t>
                            </w:r>
                            <w:r w:rsidRPr="00120EFE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61164">
                              <w:rPr>
                                <w:sz w:val="20"/>
                                <w:szCs w:val="20"/>
                              </w:rPr>
                              <w:t xml:space="preserve">AIMIA Rewards Program </w:t>
                            </w:r>
                            <w:r w:rsidR="000933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1D491C">
                              <w:rPr>
                                <w:sz w:val="20"/>
                                <w:szCs w:val="20"/>
                              </w:rPr>
                              <w:t>Sep</w:t>
                            </w:r>
                            <w:r w:rsidR="00120EFE" w:rsidRPr="00120EFE">
                              <w:rPr>
                                <w:sz w:val="20"/>
                                <w:szCs w:val="20"/>
                              </w:rPr>
                              <w:t xml:space="preserve">-2015 </w:t>
                            </w:r>
                            <w:r w:rsidR="001D491C">
                              <w:rPr>
                                <w:sz w:val="20"/>
                                <w:szCs w:val="20"/>
                              </w:rPr>
                              <w:t>– March 2016</w:t>
                            </w:r>
                            <w:r w:rsidR="0009332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F33C6E" w14:textId="4B7A0AE3" w:rsidR="001D491C" w:rsidRDefault="001D491C" w:rsidP="00120EFE">
                            <w:pPr>
                              <w:pStyle w:val="AHQAddRoleBullet"/>
                            </w:pPr>
                            <w:r w:rsidRPr="007209E4">
                              <w:t>Automating functional testing cove</w:t>
                            </w:r>
                            <w:r w:rsidR="007209E4">
                              <w:t xml:space="preserve">rage using Java Selenium TestNG </w:t>
                            </w:r>
                            <w:r w:rsidRPr="007209E4">
                              <w:t>automation framework</w:t>
                            </w:r>
                          </w:p>
                          <w:p w14:paraId="62710E75" w14:textId="068149CB" w:rsidR="007209E4" w:rsidRPr="007209E4" w:rsidRDefault="007209E4" w:rsidP="00120EFE">
                            <w:pPr>
                              <w:pStyle w:val="AHQAddRoleBullet"/>
                            </w:pPr>
                            <w:r w:rsidRPr="007209E4">
                              <w:t>Validate Rest APIs for Rewards Program using SOAP UI and POSTMAN</w:t>
                            </w:r>
                          </w:p>
                          <w:p w14:paraId="5B6C5A0A" w14:textId="5058E894" w:rsidR="00E57034" w:rsidRDefault="007209E4" w:rsidP="007209E4">
                            <w:pPr>
                              <w:pStyle w:val="AHQAddRoleBullet"/>
                            </w:pPr>
                            <w:r>
                              <w:t>Application Functional and Regression T</w:t>
                            </w:r>
                            <w:r w:rsidR="001D491C" w:rsidRPr="007209E4">
                              <w:t xml:space="preserve">esting and </w:t>
                            </w:r>
                            <w:r>
                              <w:t>Defect</w:t>
                            </w:r>
                            <w:r w:rsidR="001D491C" w:rsidRPr="007209E4">
                              <w:t xml:space="preserve"> retests</w:t>
                            </w:r>
                          </w:p>
                          <w:p w14:paraId="7DDF67BA" w14:textId="6EE699F0" w:rsidR="006C10E0" w:rsidRPr="007209E4" w:rsidRDefault="006C10E0" w:rsidP="007209E4">
                            <w:pPr>
                              <w:pStyle w:val="AHQAddRoleBullet"/>
                            </w:pPr>
                            <w:r>
                              <w:t>Grey box testing of application under test in AWS</w:t>
                            </w:r>
                          </w:p>
                          <w:p w14:paraId="538F2AC8" w14:textId="61CC70DA" w:rsidR="00000311" w:rsidRPr="007209E4" w:rsidRDefault="009A7866" w:rsidP="00000311">
                            <w:pPr>
                              <w:pStyle w:val="Cb2Role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209E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Test </w:t>
                            </w:r>
                            <w:r w:rsidR="00430FDE" w:rsidRPr="007209E4">
                              <w:rPr>
                                <w:b/>
                                <w:sz w:val="20"/>
                                <w:szCs w:val="20"/>
                              </w:rPr>
                              <w:t>Engineer</w:t>
                            </w:r>
                          </w:p>
                          <w:p w14:paraId="366922CF" w14:textId="65160804" w:rsidR="00000311" w:rsidRPr="00120EFE" w:rsidRDefault="0080431A" w:rsidP="00000311">
                            <w:pPr>
                              <w:pStyle w:val="Cb2Client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030A0"/>
                                <w:sz w:val="20"/>
                                <w:szCs w:val="20"/>
                              </w:rPr>
                              <w:t>TRACTOR SUPPLY</w:t>
                            </w:r>
                            <w:r w:rsidR="00661164">
                              <w:rPr>
                                <w:color w:val="7030A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A69251B" w14:textId="31E53592" w:rsidR="00000311" w:rsidRPr="00120EFE" w:rsidRDefault="00000311" w:rsidP="00000311">
                            <w:pPr>
                              <w:pStyle w:val="cb2normal"/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120EFE">
                              <w:rPr>
                                <w:b/>
                                <w:sz w:val="20"/>
                                <w:szCs w:val="20"/>
                              </w:rPr>
                              <w:t>Project</w:t>
                            </w:r>
                            <w:r w:rsidRPr="00120EFE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F4CCB">
                              <w:rPr>
                                <w:sz w:val="20"/>
                                <w:szCs w:val="20"/>
                              </w:rPr>
                              <w:t xml:space="preserve">Tractor Supply Online </w:t>
                            </w:r>
                            <w:r w:rsidR="00661164">
                              <w:rPr>
                                <w:sz w:val="20"/>
                                <w:szCs w:val="20"/>
                              </w:rPr>
                              <w:t>Sep</w:t>
                            </w:r>
                            <w:r w:rsidR="00661164" w:rsidRPr="00120EFE">
                              <w:rPr>
                                <w:sz w:val="20"/>
                                <w:szCs w:val="20"/>
                              </w:rPr>
                              <w:t xml:space="preserve">-2015 </w:t>
                            </w:r>
                            <w:r w:rsidR="00661164">
                              <w:rPr>
                                <w:sz w:val="20"/>
                                <w:szCs w:val="20"/>
                              </w:rPr>
                              <w:t>– March 2016</w:t>
                            </w:r>
                          </w:p>
                          <w:p w14:paraId="2EC168B5" w14:textId="40E67128" w:rsidR="00120EFE" w:rsidRPr="007209E4" w:rsidRDefault="00F704AC" w:rsidP="00120EFE">
                            <w:pPr>
                              <w:pStyle w:val="AHQAddRoleBullet"/>
                            </w:pPr>
                            <w:r w:rsidRPr="007209E4">
                              <w:t>Functional testing and regression testing</w:t>
                            </w:r>
                          </w:p>
                          <w:p w14:paraId="4CDAB0CF" w14:textId="4E987BA4" w:rsidR="00120EFE" w:rsidRPr="007209E4" w:rsidRDefault="00F704AC" w:rsidP="00120EFE">
                            <w:pPr>
                              <w:pStyle w:val="AHQAddRoleBullet"/>
                            </w:pPr>
                            <w:r w:rsidRPr="007209E4">
                              <w:t xml:space="preserve">Maintain existing automation framework created using Java, </w:t>
                            </w:r>
                            <w:r w:rsidR="007209E4" w:rsidRPr="007209E4">
                              <w:t>Selenium, TestNG</w:t>
                            </w:r>
                          </w:p>
                          <w:p w14:paraId="4D4E885F" w14:textId="77777777" w:rsidR="000560BF" w:rsidRPr="007209E4" w:rsidRDefault="000560BF" w:rsidP="00E57D51">
                            <w:pPr>
                              <w:pStyle w:val="AHQAddRoleBullet"/>
                            </w:pPr>
                            <w:r w:rsidRPr="007209E4">
                              <w:t>Automation scripting and execution</w:t>
                            </w:r>
                          </w:p>
                          <w:p w14:paraId="7CBDD2DB" w14:textId="6E65AA98" w:rsidR="001476B3" w:rsidRPr="007209E4" w:rsidRDefault="000560BF" w:rsidP="00E57D51">
                            <w:pPr>
                              <w:pStyle w:val="AHQAddRoleBullet"/>
                            </w:pPr>
                            <w:r w:rsidRPr="007209E4">
                              <w:t>D</w:t>
                            </w:r>
                            <w:r w:rsidR="00120EFE" w:rsidRPr="007209E4">
                              <w:t>atabase validation for the transactions performed</w:t>
                            </w:r>
                          </w:p>
                          <w:p w14:paraId="194F1DB6" w14:textId="477B9546" w:rsidR="00000311" w:rsidRPr="007209E4" w:rsidRDefault="00DC2417" w:rsidP="00000311">
                            <w:pPr>
                              <w:pStyle w:val="Cb2Role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209E4">
                              <w:rPr>
                                <w:b/>
                                <w:sz w:val="20"/>
                                <w:szCs w:val="20"/>
                              </w:rPr>
                              <w:t>Test Engineer</w:t>
                            </w:r>
                          </w:p>
                          <w:p w14:paraId="33D76489" w14:textId="454D5A1B" w:rsidR="007209E4" w:rsidRPr="00120EFE" w:rsidRDefault="00DC2417" w:rsidP="00000311">
                            <w:pPr>
                              <w:pStyle w:val="Cb2Client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030A0"/>
                                <w:sz w:val="20"/>
                                <w:szCs w:val="20"/>
                              </w:rPr>
                              <w:t>Sears holding corporation</w:t>
                            </w:r>
                          </w:p>
                          <w:p w14:paraId="5516F102" w14:textId="4B85EAE3" w:rsidR="00000311" w:rsidRPr="00120EFE" w:rsidRDefault="00000311" w:rsidP="00000311">
                            <w:pPr>
                              <w:pStyle w:val="cb2normal"/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120EFE">
                              <w:rPr>
                                <w:b/>
                                <w:sz w:val="20"/>
                                <w:szCs w:val="20"/>
                              </w:rPr>
                              <w:t>Project</w:t>
                            </w:r>
                            <w:r w:rsidRPr="00120EFE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4771D">
                              <w:rPr>
                                <w:sz w:val="20"/>
                                <w:szCs w:val="20"/>
                              </w:rPr>
                              <w:t xml:space="preserve">Sears ecommerce website </w:t>
                            </w:r>
                            <w:r w:rsidR="000933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94771D">
                              <w:rPr>
                                <w:sz w:val="20"/>
                                <w:szCs w:val="20"/>
                              </w:rPr>
                              <w:t>Oct-2012 to Sep 20</w:t>
                            </w:r>
                            <w:r w:rsidR="007209E4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94771D">
                              <w:rPr>
                                <w:sz w:val="20"/>
                                <w:szCs w:val="20"/>
                              </w:rPr>
                              <w:t>5)</w:t>
                            </w:r>
                          </w:p>
                          <w:p w14:paraId="342ADADC" w14:textId="67D0FB2F" w:rsidR="007209E4" w:rsidRDefault="007209E4" w:rsidP="007209E4">
                            <w:pPr>
                              <w:pStyle w:val="AHQAddRoleBullet"/>
                            </w:pPr>
                            <w:r>
                              <w:t>Automate</w:t>
                            </w:r>
                            <w:r w:rsidR="0094771D" w:rsidRPr="007209E4">
                              <w:t xml:space="preserve"> transactional e-commerce web application using </w:t>
                            </w:r>
                            <w:r>
                              <w:t>Selenium WebDriver and Java</w:t>
                            </w:r>
                          </w:p>
                          <w:p w14:paraId="51F7F390" w14:textId="77777777" w:rsidR="0009332E" w:rsidRDefault="007209E4" w:rsidP="00F75D78">
                            <w:pPr>
                              <w:pStyle w:val="AHQAddRoleBullet"/>
                              <w:rPr>
                                <w:lang w:eastAsia="en-AU"/>
                              </w:rPr>
                            </w:pPr>
                            <w:r w:rsidRPr="004F26DE">
                              <w:rPr>
                                <w:lang w:eastAsia="en-AU"/>
                              </w:rPr>
                              <w:t>Maintain the existing automation framework created using Selenium and TestNG</w:t>
                            </w:r>
                          </w:p>
                          <w:p w14:paraId="2B8A9E05" w14:textId="6AB58D3B" w:rsidR="007209E4" w:rsidRDefault="007209E4" w:rsidP="00F75D78">
                            <w:pPr>
                              <w:pStyle w:val="AHQAddRoleBullet"/>
                              <w:rPr>
                                <w:lang w:eastAsia="en-AU"/>
                              </w:rPr>
                            </w:pPr>
                            <w:r>
                              <w:rPr>
                                <w:lang w:eastAsia="en-AU"/>
                              </w:rPr>
                              <w:t>Defect Management using Jira</w:t>
                            </w:r>
                          </w:p>
                          <w:p w14:paraId="6F979DB1" w14:textId="7E781DE2" w:rsidR="00120EFE" w:rsidRPr="007209E4" w:rsidRDefault="00120EFE" w:rsidP="007209E4">
                            <w:pPr>
                              <w:pStyle w:val="AHQAddRole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144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5817" id="Text Box 4" o:spid="_x0000_s1028" type="#_x0000_t202" style="position:absolute;margin-left:213.95pt;margin-top:69.05pt;width:321.25pt;height:694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" filled="f" stroked="f" strokeweight=".5pt">
                <v:textbox inset=",5mm,,4mm">
                  <w:txbxContent>
                    <w:p w14:paraId="3B44EA98" w14:textId="77777777" w:rsidR="00000311" w:rsidRPr="00724858" w:rsidRDefault="00000311" w:rsidP="00000311">
                      <w:pPr>
                        <w:pStyle w:val="Heading1"/>
                      </w:pPr>
                      <w:r w:rsidRPr="00724858">
                        <w:t>EXPERIENCE</w:t>
                      </w:r>
                    </w:p>
                    <w:p w14:paraId="5DE88B14" w14:textId="754360B8" w:rsidR="00000311" w:rsidRPr="007209E4" w:rsidRDefault="004B6B97" w:rsidP="00000311">
                      <w:pPr>
                        <w:pStyle w:val="Cb2Role"/>
                        <w:rPr>
                          <w:b/>
                          <w:sz w:val="20"/>
                          <w:szCs w:val="20"/>
                        </w:rPr>
                      </w:pPr>
                      <w:r w:rsidRPr="007209E4">
                        <w:rPr>
                          <w:b/>
                          <w:sz w:val="20"/>
                          <w:szCs w:val="20"/>
                        </w:rPr>
                        <w:t>Test Analyst</w:t>
                      </w:r>
                    </w:p>
                    <w:p w14:paraId="3D2C7181" w14:textId="2D955E44" w:rsidR="00000311" w:rsidRPr="00120EFE" w:rsidRDefault="004B6B97" w:rsidP="00000311">
                      <w:pPr>
                        <w:pStyle w:val="Cb2Client"/>
                        <w:rPr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color w:val="7030A0"/>
                          <w:sz w:val="20"/>
                          <w:szCs w:val="20"/>
                        </w:rPr>
                        <w:t>NATIONAL AUSTRALIA BANK</w:t>
                      </w:r>
                      <w:r w:rsidR="009A7866" w:rsidRPr="00120EFE">
                        <w:rPr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D0B49A3" w14:textId="2D143967" w:rsidR="00000311" w:rsidRPr="00120EFE" w:rsidRDefault="00000311" w:rsidP="00000311">
                      <w:pPr>
                        <w:pStyle w:val="cb2normal"/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120EFE">
                        <w:rPr>
                          <w:b/>
                          <w:sz w:val="20"/>
                          <w:szCs w:val="20"/>
                        </w:rPr>
                        <w:t>Project</w:t>
                      </w:r>
                      <w:r w:rsidRPr="00120EFE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E57034">
                        <w:rPr>
                          <w:sz w:val="20"/>
                          <w:szCs w:val="20"/>
                        </w:rPr>
                        <w:t xml:space="preserve">Visa Program -Issuing </w:t>
                      </w:r>
                      <w:r w:rsidR="00FF4189">
                        <w:rPr>
                          <w:sz w:val="20"/>
                          <w:szCs w:val="20"/>
                        </w:rPr>
                        <w:t>(August 2016 – till date)</w:t>
                      </w:r>
                    </w:p>
                    <w:p w14:paraId="2426F5EC" w14:textId="0671233E" w:rsidR="00FF4189" w:rsidRPr="007209E4" w:rsidRDefault="00FF4189" w:rsidP="0009332E">
                      <w:pPr>
                        <w:pStyle w:val="AHQAddRoleBullet"/>
                      </w:pPr>
                      <w:r w:rsidRPr="007209E4">
                        <w:t>Create end to end automation framework to integrate all applications in scope for Cards project</w:t>
                      </w:r>
                      <w:r w:rsidR="0009332E">
                        <w:t>s</w:t>
                      </w:r>
                      <w:r w:rsidRPr="007209E4">
                        <w:t xml:space="preserve">. This involved integrating automation libraries to support Mainframe </w:t>
                      </w:r>
                      <w:r w:rsidR="00E57034" w:rsidRPr="007209E4">
                        <w:t>application,</w:t>
                      </w:r>
                      <w:r w:rsidRPr="007209E4">
                        <w:t xml:space="preserve"> Windows </w:t>
                      </w:r>
                      <w:r w:rsidR="007209E4" w:rsidRPr="007209E4">
                        <w:t>applications,</w:t>
                      </w:r>
                      <w:r w:rsidRPr="007209E4">
                        <w:t xml:space="preserve"> Mobile and Web</w:t>
                      </w:r>
                      <w:r w:rsidR="002B6298">
                        <w:t>(Angular)</w:t>
                      </w:r>
                      <w:r w:rsidRPr="007209E4">
                        <w:t xml:space="preserve"> Applications</w:t>
                      </w:r>
                    </w:p>
                    <w:p w14:paraId="3D165F32" w14:textId="78A6A1A1" w:rsidR="00E57034" w:rsidRPr="007209E4" w:rsidRDefault="00E57034" w:rsidP="0009332E">
                      <w:pPr>
                        <w:pStyle w:val="AHQAddRoleBullet"/>
                      </w:pPr>
                      <w:r w:rsidRPr="007209E4">
                        <w:t xml:space="preserve">Create framework and automate Customer facing </w:t>
                      </w:r>
                      <w:r w:rsidR="007209E4" w:rsidRPr="007209E4">
                        <w:t>applications (</w:t>
                      </w:r>
                      <w:r w:rsidRPr="007209E4">
                        <w:t>Mobile Application) using Java Appium &amp; Perfecto and integrate with backend mainframe systems</w:t>
                      </w:r>
                    </w:p>
                    <w:p w14:paraId="06BF2A26" w14:textId="0CB6FBCB" w:rsidR="00FF4189" w:rsidRPr="007209E4" w:rsidRDefault="00FF4189" w:rsidP="0009332E">
                      <w:pPr>
                        <w:pStyle w:val="AHQAddRoleBullet"/>
                      </w:pPr>
                      <w:r w:rsidRPr="007209E4">
                        <w:t xml:space="preserve">Create </w:t>
                      </w:r>
                      <w:r w:rsidR="00E57034" w:rsidRPr="007209E4">
                        <w:t>end to end regression suite for new Multi-Currency Platform and Payments Channels.</w:t>
                      </w:r>
                    </w:p>
                    <w:p w14:paraId="4F4140DE" w14:textId="4FEEAFE6" w:rsidR="00E57034" w:rsidRPr="007209E4" w:rsidRDefault="00E57034" w:rsidP="0009332E">
                      <w:pPr>
                        <w:pStyle w:val="AHQAddRoleBullet"/>
                      </w:pPr>
                      <w:r w:rsidRPr="007209E4">
                        <w:t>Automation of Test Data Creation using Cucumber Framework.</w:t>
                      </w:r>
                    </w:p>
                    <w:p w14:paraId="12DEF734" w14:textId="197893A6" w:rsidR="00E57034" w:rsidRPr="007209E4" w:rsidRDefault="007209E4" w:rsidP="0009332E">
                      <w:pPr>
                        <w:pStyle w:val="AHQAddRoleBullet"/>
                      </w:pPr>
                      <w:r>
                        <w:t>Setting up A</w:t>
                      </w:r>
                      <w:r w:rsidR="00E57034" w:rsidRPr="007209E4">
                        <w:t>utomation runs in Jenkins for on demand test execution and data creation</w:t>
                      </w:r>
                    </w:p>
                    <w:p w14:paraId="6514E202" w14:textId="44365263" w:rsidR="001476B3" w:rsidRPr="007209E4" w:rsidRDefault="00120EFE" w:rsidP="0009332E">
                      <w:pPr>
                        <w:pStyle w:val="AHQAddRoleBullet"/>
                      </w:pPr>
                      <w:r w:rsidRPr="007209E4">
                        <w:t>Create Test Plans, test scenarios and test cases as per business requirements</w:t>
                      </w:r>
                    </w:p>
                    <w:p w14:paraId="6D2F40DD" w14:textId="7E3C578E" w:rsidR="00120EFE" w:rsidRPr="007209E4" w:rsidRDefault="007209E4" w:rsidP="0009332E">
                      <w:pPr>
                        <w:pStyle w:val="AHQAddRoleBullet"/>
                      </w:pPr>
                      <w:r>
                        <w:t>Integration T</w:t>
                      </w:r>
                      <w:r w:rsidR="00120EFE" w:rsidRPr="007209E4">
                        <w:t xml:space="preserve">esting with 3rd </w:t>
                      </w:r>
                      <w:r w:rsidR="004B6B97" w:rsidRPr="007209E4">
                        <w:t>party applications</w:t>
                      </w:r>
                    </w:p>
                    <w:p w14:paraId="33F7F470" w14:textId="4D64C536" w:rsidR="00E77EB9" w:rsidRPr="007209E4" w:rsidRDefault="00E57034" w:rsidP="0009332E">
                      <w:pPr>
                        <w:pStyle w:val="AHQAddRoleBullet"/>
                      </w:pPr>
                      <w:r w:rsidRPr="007209E4">
                        <w:t xml:space="preserve">Upskilling QA team </w:t>
                      </w:r>
                      <w:r w:rsidR="007209E4" w:rsidRPr="007209E4">
                        <w:t>(Automation</w:t>
                      </w:r>
                      <w:r w:rsidR="007209E4">
                        <w:t xml:space="preserve"> T</w:t>
                      </w:r>
                      <w:r w:rsidR="00E77EB9" w:rsidRPr="007209E4">
                        <w:t>raining)</w:t>
                      </w:r>
                    </w:p>
                    <w:p w14:paraId="6126C20E" w14:textId="259C70A1" w:rsidR="00E77EB9" w:rsidRPr="007209E4" w:rsidRDefault="00E77EB9" w:rsidP="0009332E">
                      <w:pPr>
                        <w:pStyle w:val="AHQAddRoleBullet"/>
                      </w:pPr>
                      <w:r w:rsidRPr="007209E4">
                        <w:t>Creating Proof of concepts for automating applications in Cards project</w:t>
                      </w:r>
                    </w:p>
                    <w:p w14:paraId="10F6DBBA" w14:textId="64E632F8" w:rsidR="00E57034" w:rsidRPr="007209E4" w:rsidRDefault="0094771D" w:rsidP="0009332E">
                      <w:pPr>
                        <w:pStyle w:val="AHQAddRoleBullet"/>
                      </w:pPr>
                      <w:r w:rsidRPr="007209E4">
                        <w:t xml:space="preserve">Data validation in database </w:t>
                      </w:r>
                    </w:p>
                    <w:p w14:paraId="2CE1F36F" w14:textId="37C34096" w:rsidR="00000311" w:rsidRPr="007209E4" w:rsidRDefault="009A7866" w:rsidP="00000311">
                      <w:pPr>
                        <w:pStyle w:val="Cb2Role"/>
                        <w:rPr>
                          <w:b/>
                          <w:sz w:val="20"/>
                          <w:szCs w:val="20"/>
                        </w:rPr>
                      </w:pPr>
                      <w:r w:rsidRPr="007209E4">
                        <w:rPr>
                          <w:b/>
                          <w:sz w:val="20"/>
                          <w:szCs w:val="20"/>
                        </w:rPr>
                        <w:t xml:space="preserve">Test </w:t>
                      </w:r>
                      <w:r w:rsidR="00430FDE" w:rsidRPr="007209E4">
                        <w:rPr>
                          <w:b/>
                          <w:sz w:val="20"/>
                          <w:szCs w:val="20"/>
                        </w:rPr>
                        <w:t>Engineer</w:t>
                      </w:r>
                    </w:p>
                    <w:p w14:paraId="7344C6FB" w14:textId="1BDC43FC" w:rsidR="00000311" w:rsidRPr="00120EFE" w:rsidRDefault="001D491C" w:rsidP="00000311">
                      <w:pPr>
                        <w:pStyle w:val="Cb2Client"/>
                        <w:rPr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color w:val="7030A0"/>
                          <w:sz w:val="20"/>
                          <w:szCs w:val="20"/>
                        </w:rPr>
                        <w:t>AIMIA LOYALTY PROGRAM</w:t>
                      </w:r>
                    </w:p>
                    <w:p w14:paraId="30928D56" w14:textId="751699BB" w:rsidR="00000311" w:rsidRPr="00120EFE" w:rsidRDefault="00000311" w:rsidP="00000311">
                      <w:pPr>
                        <w:pStyle w:val="cb2normal"/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120EFE">
                        <w:rPr>
                          <w:b/>
                          <w:sz w:val="20"/>
                          <w:szCs w:val="20"/>
                        </w:rPr>
                        <w:t>Project</w:t>
                      </w:r>
                      <w:r w:rsidRPr="00120EFE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661164">
                        <w:rPr>
                          <w:sz w:val="20"/>
                          <w:szCs w:val="20"/>
                        </w:rPr>
                        <w:t xml:space="preserve">AIMIA Rewards Program </w:t>
                      </w:r>
                      <w:r w:rsidR="0009332E">
                        <w:rPr>
                          <w:sz w:val="20"/>
                          <w:szCs w:val="20"/>
                        </w:rPr>
                        <w:t>(</w:t>
                      </w:r>
                      <w:r w:rsidR="001D491C">
                        <w:rPr>
                          <w:sz w:val="20"/>
                          <w:szCs w:val="20"/>
                        </w:rPr>
                        <w:t>Sep</w:t>
                      </w:r>
                      <w:r w:rsidR="00120EFE" w:rsidRPr="00120EFE">
                        <w:rPr>
                          <w:sz w:val="20"/>
                          <w:szCs w:val="20"/>
                        </w:rPr>
                        <w:t xml:space="preserve">-2015 </w:t>
                      </w:r>
                      <w:r w:rsidR="001D491C">
                        <w:rPr>
                          <w:sz w:val="20"/>
                          <w:szCs w:val="20"/>
                        </w:rPr>
                        <w:t>– March 2016</w:t>
                      </w:r>
                      <w:r w:rsidR="0009332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BF33C6E" w14:textId="4B7A0AE3" w:rsidR="001D491C" w:rsidRDefault="001D491C" w:rsidP="00120EFE">
                      <w:pPr>
                        <w:pStyle w:val="AHQAddRoleBullet"/>
                      </w:pPr>
                      <w:r w:rsidRPr="007209E4">
                        <w:t>Automating functional testing cove</w:t>
                      </w:r>
                      <w:r w:rsidR="007209E4">
                        <w:t xml:space="preserve">rage using Java Selenium TestNG </w:t>
                      </w:r>
                      <w:r w:rsidRPr="007209E4">
                        <w:t>automation framework</w:t>
                      </w:r>
                    </w:p>
                    <w:p w14:paraId="62710E75" w14:textId="068149CB" w:rsidR="007209E4" w:rsidRPr="007209E4" w:rsidRDefault="007209E4" w:rsidP="00120EFE">
                      <w:pPr>
                        <w:pStyle w:val="AHQAddRoleBullet"/>
                      </w:pPr>
                      <w:r w:rsidRPr="007209E4">
                        <w:t>Validate Rest APIs for Rewards Program using SOAP UI and POSTMAN</w:t>
                      </w:r>
                    </w:p>
                    <w:p w14:paraId="5B6C5A0A" w14:textId="5058E894" w:rsidR="00E57034" w:rsidRDefault="007209E4" w:rsidP="007209E4">
                      <w:pPr>
                        <w:pStyle w:val="AHQAddRoleBullet"/>
                      </w:pPr>
                      <w:r>
                        <w:t>Application Functional and Regression T</w:t>
                      </w:r>
                      <w:r w:rsidR="001D491C" w:rsidRPr="007209E4">
                        <w:t xml:space="preserve">esting and </w:t>
                      </w:r>
                      <w:r>
                        <w:t>Defect</w:t>
                      </w:r>
                      <w:r w:rsidR="001D491C" w:rsidRPr="007209E4">
                        <w:t xml:space="preserve"> retests</w:t>
                      </w:r>
                    </w:p>
                    <w:p w14:paraId="7DDF67BA" w14:textId="6EE699F0" w:rsidR="006C10E0" w:rsidRPr="007209E4" w:rsidRDefault="006C10E0" w:rsidP="007209E4">
                      <w:pPr>
                        <w:pStyle w:val="AHQAddRoleBullet"/>
                      </w:pPr>
                      <w:r>
                        <w:t>Grey box testing of application under test in AWS</w:t>
                      </w:r>
                    </w:p>
                    <w:p w14:paraId="538F2AC8" w14:textId="61CC70DA" w:rsidR="00000311" w:rsidRPr="007209E4" w:rsidRDefault="009A7866" w:rsidP="00000311">
                      <w:pPr>
                        <w:pStyle w:val="Cb2Role"/>
                        <w:rPr>
                          <w:b/>
                          <w:sz w:val="20"/>
                          <w:szCs w:val="20"/>
                        </w:rPr>
                      </w:pPr>
                      <w:r w:rsidRPr="007209E4">
                        <w:rPr>
                          <w:b/>
                          <w:sz w:val="20"/>
                          <w:szCs w:val="20"/>
                        </w:rPr>
                        <w:t xml:space="preserve">Test </w:t>
                      </w:r>
                      <w:r w:rsidR="00430FDE" w:rsidRPr="007209E4">
                        <w:rPr>
                          <w:b/>
                          <w:sz w:val="20"/>
                          <w:szCs w:val="20"/>
                        </w:rPr>
                        <w:t>Engineer</w:t>
                      </w:r>
                    </w:p>
                    <w:p w14:paraId="366922CF" w14:textId="65160804" w:rsidR="00000311" w:rsidRPr="00120EFE" w:rsidRDefault="0080431A" w:rsidP="00000311">
                      <w:pPr>
                        <w:pStyle w:val="Cb2Client"/>
                        <w:rPr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color w:val="7030A0"/>
                          <w:sz w:val="20"/>
                          <w:szCs w:val="20"/>
                        </w:rPr>
                        <w:t>TRACTOR SUPPLY</w:t>
                      </w:r>
                      <w:r w:rsidR="00661164">
                        <w:rPr>
                          <w:color w:val="7030A0"/>
                          <w:sz w:val="20"/>
                          <w:szCs w:val="20"/>
                        </w:rPr>
                        <w:tab/>
                      </w:r>
                    </w:p>
                    <w:p w14:paraId="7A69251B" w14:textId="31E53592" w:rsidR="00000311" w:rsidRPr="00120EFE" w:rsidRDefault="00000311" w:rsidP="00000311">
                      <w:pPr>
                        <w:pStyle w:val="cb2normal"/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120EFE">
                        <w:rPr>
                          <w:b/>
                          <w:sz w:val="20"/>
                          <w:szCs w:val="20"/>
                        </w:rPr>
                        <w:t>Project</w:t>
                      </w:r>
                      <w:r w:rsidRPr="00120EFE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0F4CCB">
                        <w:rPr>
                          <w:sz w:val="20"/>
                          <w:szCs w:val="20"/>
                        </w:rPr>
                        <w:t xml:space="preserve">Tractor Supply Online </w:t>
                      </w:r>
                      <w:r w:rsidR="00661164">
                        <w:rPr>
                          <w:sz w:val="20"/>
                          <w:szCs w:val="20"/>
                        </w:rPr>
                        <w:t>Sep</w:t>
                      </w:r>
                      <w:r w:rsidR="00661164" w:rsidRPr="00120EFE">
                        <w:rPr>
                          <w:sz w:val="20"/>
                          <w:szCs w:val="20"/>
                        </w:rPr>
                        <w:t xml:space="preserve">-2015 </w:t>
                      </w:r>
                      <w:r w:rsidR="00661164">
                        <w:rPr>
                          <w:sz w:val="20"/>
                          <w:szCs w:val="20"/>
                        </w:rPr>
                        <w:t>– March 2016</w:t>
                      </w:r>
                    </w:p>
                    <w:p w14:paraId="2EC168B5" w14:textId="40E67128" w:rsidR="00120EFE" w:rsidRPr="007209E4" w:rsidRDefault="00F704AC" w:rsidP="00120EFE">
                      <w:pPr>
                        <w:pStyle w:val="AHQAddRoleBullet"/>
                      </w:pPr>
                      <w:r w:rsidRPr="007209E4">
                        <w:t>Functional testing and regression testing</w:t>
                      </w:r>
                    </w:p>
                    <w:p w14:paraId="4CDAB0CF" w14:textId="4E987BA4" w:rsidR="00120EFE" w:rsidRPr="007209E4" w:rsidRDefault="00F704AC" w:rsidP="00120EFE">
                      <w:pPr>
                        <w:pStyle w:val="AHQAddRoleBullet"/>
                      </w:pPr>
                      <w:r w:rsidRPr="007209E4">
                        <w:t xml:space="preserve">Maintain existing automation framework created using Java, </w:t>
                      </w:r>
                      <w:r w:rsidR="007209E4" w:rsidRPr="007209E4">
                        <w:t>Selenium, TestNG</w:t>
                      </w:r>
                    </w:p>
                    <w:p w14:paraId="4D4E885F" w14:textId="77777777" w:rsidR="000560BF" w:rsidRPr="007209E4" w:rsidRDefault="000560BF" w:rsidP="00E57D51">
                      <w:pPr>
                        <w:pStyle w:val="AHQAddRoleBullet"/>
                      </w:pPr>
                      <w:r w:rsidRPr="007209E4">
                        <w:t>Automation scripting and execution</w:t>
                      </w:r>
                    </w:p>
                    <w:p w14:paraId="7CBDD2DB" w14:textId="6E65AA98" w:rsidR="001476B3" w:rsidRPr="007209E4" w:rsidRDefault="000560BF" w:rsidP="00E57D51">
                      <w:pPr>
                        <w:pStyle w:val="AHQAddRoleBullet"/>
                      </w:pPr>
                      <w:r w:rsidRPr="007209E4">
                        <w:t>D</w:t>
                      </w:r>
                      <w:r w:rsidR="00120EFE" w:rsidRPr="007209E4">
                        <w:t>atabase validation for the transactions performed</w:t>
                      </w:r>
                    </w:p>
                    <w:p w14:paraId="194F1DB6" w14:textId="477B9546" w:rsidR="00000311" w:rsidRPr="007209E4" w:rsidRDefault="00DC2417" w:rsidP="00000311">
                      <w:pPr>
                        <w:pStyle w:val="Cb2Role"/>
                        <w:rPr>
                          <w:b/>
                          <w:sz w:val="20"/>
                          <w:szCs w:val="20"/>
                        </w:rPr>
                      </w:pPr>
                      <w:r w:rsidRPr="007209E4">
                        <w:rPr>
                          <w:b/>
                          <w:sz w:val="20"/>
                          <w:szCs w:val="20"/>
                        </w:rPr>
                        <w:t>Test Engineer</w:t>
                      </w:r>
                    </w:p>
                    <w:p w14:paraId="33D76489" w14:textId="454D5A1B" w:rsidR="007209E4" w:rsidRPr="00120EFE" w:rsidRDefault="00DC2417" w:rsidP="00000311">
                      <w:pPr>
                        <w:pStyle w:val="Cb2Client"/>
                        <w:rPr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color w:val="7030A0"/>
                          <w:sz w:val="20"/>
                          <w:szCs w:val="20"/>
                        </w:rPr>
                        <w:t>Sears holding corporation</w:t>
                      </w:r>
                    </w:p>
                    <w:p w14:paraId="5516F102" w14:textId="4B85EAE3" w:rsidR="00000311" w:rsidRPr="00120EFE" w:rsidRDefault="00000311" w:rsidP="00000311">
                      <w:pPr>
                        <w:pStyle w:val="cb2normal"/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120EFE">
                        <w:rPr>
                          <w:b/>
                          <w:sz w:val="20"/>
                          <w:szCs w:val="20"/>
                        </w:rPr>
                        <w:t>Project</w:t>
                      </w:r>
                      <w:r w:rsidRPr="00120EFE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94771D">
                        <w:rPr>
                          <w:sz w:val="20"/>
                          <w:szCs w:val="20"/>
                        </w:rPr>
                        <w:t xml:space="preserve">Sears ecommerce website </w:t>
                      </w:r>
                      <w:r w:rsidR="0009332E">
                        <w:rPr>
                          <w:sz w:val="20"/>
                          <w:szCs w:val="20"/>
                        </w:rPr>
                        <w:t>(</w:t>
                      </w:r>
                      <w:r w:rsidR="0094771D">
                        <w:rPr>
                          <w:sz w:val="20"/>
                          <w:szCs w:val="20"/>
                        </w:rPr>
                        <w:t>Oct-2012 to Sep 20</w:t>
                      </w:r>
                      <w:r w:rsidR="007209E4">
                        <w:rPr>
                          <w:sz w:val="20"/>
                          <w:szCs w:val="20"/>
                        </w:rPr>
                        <w:t>1</w:t>
                      </w:r>
                      <w:r w:rsidR="0094771D">
                        <w:rPr>
                          <w:sz w:val="20"/>
                          <w:szCs w:val="20"/>
                        </w:rPr>
                        <w:t>5)</w:t>
                      </w:r>
                    </w:p>
                    <w:p w14:paraId="342ADADC" w14:textId="67D0FB2F" w:rsidR="007209E4" w:rsidRDefault="007209E4" w:rsidP="007209E4">
                      <w:pPr>
                        <w:pStyle w:val="AHQAddRoleBullet"/>
                      </w:pPr>
                      <w:r>
                        <w:t>Automate</w:t>
                      </w:r>
                      <w:r w:rsidR="0094771D" w:rsidRPr="007209E4">
                        <w:t xml:space="preserve"> transactional e-commerce web application using </w:t>
                      </w:r>
                      <w:r>
                        <w:t>Selenium WebDriver and Java</w:t>
                      </w:r>
                    </w:p>
                    <w:p w14:paraId="51F7F390" w14:textId="77777777" w:rsidR="0009332E" w:rsidRDefault="007209E4" w:rsidP="00F75D78">
                      <w:pPr>
                        <w:pStyle w:val="AHQAddRoleBullet"/>
                        <w:rPr>
                          <w:lang w:eastAsia="en-AU"/>
                        </w:rPr>
                      </w:pPr>
                      <w:r w:rsidRPr="004F26DE">
                        <w:rPr>
                          <w:lang w:eastAsia="en-AU"/>
                        </w:rPr>
                        <w:t>Maintain the existing automation framework created using Selenium and TestNG</w:t>
                      </w:r>
                    </w:p>
                    <w:p w14:paraId="2B8A9E05" w14:textId="6AB58D3B" w:rsidR="007209E4" w:rsidRDefault="007209E4" w:rsidP="00F75D78">
                      <w:pPr>
                        <w:pStyle w:val="AHQAddRoleBullet"/>
                        <w:rPr>
                          <w:lang w:eastAsia="en-AU"/>
                        </w:rPr>
                      </w:pPr>
                      <w:r>
                        <w:rPr>
                          <w:lang w:eastAsia="en-AU"/>
                        </w:rPr>
                        <w:t>Defect Management using Jira</w:t>
                      </w:r>
                    </w:p>
                    <w:p w14:paraId="6F979DB1" w14:textId="7E781DE2" w:rsidR="00120EFE" w:rsidRPr="007209E4" w:rsidRDefault="00120EFE" w:rsidP="007209E4">
                      <w:pPr>
                        <w:pStyle w:val="AHQAddRoleBullet"/>
                        <w:numPr>
                          <w:ilvl w:val="0"/>
                          <w:numId w:val="0"/>
                        </w:numPr>
                        <w:ind w:left="720" w:hanging="360"/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60C24927" wp14:editId="0FF25DAF">
                <wp:simplePos x="0" y="0"/>
                <wp:positionH relativeFrom="column">
                  <wp:posOffset>-208915</wp:posOffset>
                </wp:positionH>
                <wp:positionV relativeFrom="margin">
                  <wp:posOffset>876935</wp:posOffset>
                </wp:positionV>
                <wp:extent cx="2845435" cy="8286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828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D6374" w14:textId="77777777" w:rsidR="00000311" w:rsidRPr="00000311" w:rsidRDefault="00000311" w:rsidP="00000311">
                            <w:pPr>
                              <w:pStyle w:val="Heading1"/>
                            </w:pPr>
                            <w:r w:rsidRPr="00000311">
                              <w:t>SUMMARY</w:t>
                            </w:r>
                          </w:p>
                          <w:p w14:paraId="5DCD5153" w14:textId="0763B1DC" w:rsidR="001436A6" w:rsidRDefault="00F8318D" w:rsidP="001436A6">
                            <w:pPr>
                              <w:pStyle w:val="Heading1"/>
                              <w:spacing w:before="120"/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>Laxmi</w:t>
                            </w:r>
                            <w:r w:rsidR="001436A6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 is </w:t>
                            </w:r>
                            <w:r w:rsidR="00E93B2C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>Test Analyst</w:t>
                            </w:r>
                            <w:r w:rsidR="001436A6" w:rsidRPr="001436A6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 with </w:t>
                            </w:r>
                            <w:r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>7</w:t>
                            </w:r>
                            <w:r w:rsidR="001436A6" w:rsidRPr="001436A6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 years of experience in</w:t>
                            </w:r>
                            <w:bookmarkStart w:id="0" w:name="_GoBack"/>
                            <w:bookmarkEnd w:id="0"/>
                            <w:r w:rsidR="009A7866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 Software Testing specialis</w:t>
                            </w:r>
                            <w:r w:rsidR="001436A6" w:rsidRPr="001436A6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ing in </w:t>
                            </w:r>
                            <w:r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>Banking(Cards and Payments)</w:t>
                            </w:r>
                            <w:r w:rsidR="001436A6" w:rsidRPr="001436A6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693FD711" w14:textId="099F097B" w:rsidR="00740645" w:rsidRDefault="00F8318D" w:rsidP="00740645">
                            <w:pPr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Laxmi has</w:t>
                            </w:r>
                            <w:r w:rsidR="00740645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 proven experience in Software Test Automation of B</w:t>
                            </w:r>
                            <w:r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anking applications. This includes automation of </w:t>
                            </w:r>
                            <w:r w:rsidR="00740645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Mainframe,</w:t>
                            </w:r>
                            <w:r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209E4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Mobile,</w:t>
                            </w:r>
                            <w:r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909C1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Web (ReactJS/</w:t>
                            </w:r>
                            <w:r w:rsidR="001909C1" w:rsidRPr="001909C1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AngularJS</w:t>
                            </w:r>
                            <w:r w:rsidR="001909C1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, Windows</w:t>
                            </w:r>
                            <w:r w:rsidR="00740645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 Desktop applications.</w:t>
                            </w:r>
                          </w:p>
                          <w:p w14:paraId="343637E7" w14:textId="77777777" w:rsidR="00740645" w:rsidRDefault="00740645" w:rsidP="00740645">
                            <w:pPr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</w:pPr>
                          </w:p>
                          <w:p w14:paraId="4E20B8B3" w14:textId="3E388311" w:rsidR="00F8318D" w:rsidRPr="00740645" w:rsidRDefault="00740645" w:rsidP="00740645">
                            <w:r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E</w:t>
                            </w:r>
                            <w:r w:rsidR="00F8318D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xpertise in</w:t>
                            </w:r>
                            <w:r w:rsidR="001436A6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318D" w:rsidRPr="001436A6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analysis of the requirements, </w:t>
                            </w:r>
                            <w:r w:rsidR="00F8318D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preparation of t</w:t>
                            </w:r>
                            <w:r w:rsidR="00F8318D" w:rsidRPr="001436A6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est </w:t>
                            </w:r>
                            <w:r w:rsidR="00F8318D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p</w:t>
                            </w:r>
                            <w:r w:rsidR="00F8318D" w:rsidRPr="001436A6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lan</w:t>
                            </w:r>
                            <w:r w:rsidR="00F8318D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s</w:t>
                            </w:r>
                            <w:r w:rsidR="00F8318D" w:rsidRPr="001436A6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 and Requirement Tr</w:t>
                            </w:r>
                            <w:r w:rsidR="00F8318D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aceability Matrix documents,</w:t>
                            </w:r>
                            <w:r w:rsidR="00F8318D" w:rsidRPr="001436A6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 Integration testing with </w:t>
                            </w:r>
                            <w:r w:rsidR="008F1571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third</w:t>
                            </w:r>
                            <w:r w:rsidR="00F8318D" w:rsidRPr="001436A6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 parties, Regressio</w:t>
                            </w:r>
                            <w:r w:rsidR="00F8318D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="007209E4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Testing</w:t>
                            </w:r>
                            <w:r w:rsidR="007209E4" w:rsidRPr="001436A6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, Database</w:t>
                            </w:r>
                            <w:r w:rsidR="00F8318D" w:rsidRPr="001436A6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 validation using </w:t>
                            </w:r>
                            <w:r w:rsidR="00F8318D"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 xml:space="preserve">Oracle SQL </w:t>
                            </w:r>
                            <w:r>
                              <w:rPr>
                                <w:rFonts w:eastAsiaTheme="minorHAnsi"/>
                                <w:color w:val="2A2B2C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36BAD0A" w14:textId="470EC5F8" w:rsidR="00F8318D" w:rsidRDefault="00740645" w:rsidP="001436A6">
                            <w:pPr>
                              <w:pStyle w:val="Heading1"/>
                              <w:spacing w:before="120"/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Laxmi’s previous testing experience </w:t>
                            </w:r>
                            <w:r w:rsidR="00F8318D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>includes involvement</w:t>
                            </w:r>
                            <w:r w:rsidR="00F8318D" w:rsidRPr="001436A6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 in writing test scenarios, </w:t>
                            </w:r>
                            <w:r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test </w:t>
                            </w:r>
                            <w:r w:rsidR="00F8318D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>cases</w:t>
                            </w:r>
                            <w:r w:rsidR="00F8318D" w:rsidRPr="001436A6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 and execution </w:t>
                            </w:r>
                            <w:r w:rsidRPr="001436A6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>various</w:t>
                            </w:r>
                            <w:r w:rsidR="00F8318D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 test management tools such as </w:t>
                            </w:r>
                            <w:r w:rsidR="00F8318D" w:rsidRPr="001436A6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>Quality centre</w:t>
                            </w:r>
                            <w:r w:rsidR="00F8318D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>/Jira/QTest</w:t>
                            </w:r>
                            <w:r w:rsidR="007209E4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F8318D" w:rsidRPr="001436A6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Defect reporting and tracking </w:t>
                            </w:r>
                            <w:r w:rsidR="00F8318D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>and involvement</w:t>
                            </w:r>
                            <w:r w:rsidR="00F8318D" w:rsidRPr="001436A6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 in Root</w:t>
                            </w:r>
                            <w:r w:rsidR="00F8318D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 Cause Analysis of the defects</w:t>
                            </w:r>
                            <w:r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B9F349F" w14:textId="65591B1B" w:rsidR="001436A6" w:rsidRDefault="001436A6" w:rsidP="001436A6">
                            <w:pPr>
                              <w:pStyle w:val="Heading1"/>
                              <w:spacing w:before="120"/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>These roles have allowed her</w:t>
                            </w:r>
                            <w:r w:rsidRPr="001436A6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 to interact with a variety of people within a fast-paced, team environment, whilst streng</w:t>
                            </w:r>
                            <w:r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thening </w:t>
                            </w:r>
                            <w:r w:rsidR="00F8318D"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>her</w:t>
                            </w:r>
                            <w:r>
                              <w:rPr>
                                <w:rFonts w:eastAsiaTheme="minorHAnsi" w:cs="Arial"/>
                                <w:color w:val="2A2B2C"/>
                                <w:spacing w:val="0"/>
                                <w:sz w:val="18"/>
                                <w:szCs w:val="18"/>
                              </w:rPr>
                              <w:t xml:space="preserve"> interpersonal skills.</w:t>
                            </w:r>
                          </w:p>
                          <w:p w14:paraId="25B2A310" w14:textId="77777777" w:rsidR="00000311" w:rsidRDefault="00000311" w:rsidP="001436A6">
                            <w:pPr>
                              <w:pStyle w:val="Heading1"/>
                              <w:spacing w:before="120"/>
                            </w:pPr>
                            <w:r w:rsidRPr="00000311">
                              <w:t>KEY</w:t>
                            </w:r>
                            <w:r w:rsidRPr="0068307A">
                              <w:t xml:space="preserve"> </w:t>
                            </w:r>
                            <w:r w:rsidRPr="00000311">
                              <w:t>SKILLS</w:t>
                            </w:r>
                          </w:p>
                          <w:p w14:paraId="5126547C" w14:textId="111462DF" w:rsidR="00000311" w:rsidRDefault="001436A6" w:rsidP="00000311">
                            <w:pPr>
                              <w:pStyle w:val="AHQSkillsBullet"/>
                            </w:pPr>
                            <w:r w:rsidRPr="001436A6">
                              <w:rPr>
                                <w:b/>
                              </w:rPr>
                              <w:t>Database</w:t>
                            </w:r>
                            <w:r>
                              <w:t xml:space="preserve">: </w:t>
                            </w:r>
                            <w:r w:rsidR="00070997">
                              <w:t>Oracle</w:t>
                            </w:r>
                          </w:p>
                          <w:p w14:paraId="4744251E" w14:textId="77777777" w:rsidR="00070997" w:rsidRPr="00070997" w:rsidRDefault="001436A6" w:rsidP="00000311">
                            <w:pPr>
                              <w:pStyle w:val="AHQSkillsBullet"/>
                              <w:rPr>
                                <w:b/>
                              </w:rPr>
                            </w:pPr>
                            <w:r w:rsidRPr="001436A6">
                              <w:rPr>
                                <w:b/>
                              </w:rPr>
                              <w:t>Languages/Frameworks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Java</w:t>
                            </w:r>
                          </w:p>
                          <w:p w14:paraId="4683F150" w14:textId="062192E9" w:rsidR="001436A6" w:rsidRPr="001436A6" w:rsidRDefault="00070997" w:rsidP="00000311">
                            <w:pPr>
                              <w:pStyle w:val="AHQSkillsBulle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Automation Tools</w:t>
                            </w:r>
                            <w:r>
                              <w:t>:</w:t>
                            </w:r>
                            <w:r w:rsidR="001436A6">
                              <w:t xml:space="preserve"> Selenium web driver, </w:t>
                            </w:r>
                            <w:r>
                              <w:t>Appium, Perfecto</w:t>
                            </w:r>
                            <w:r w:rsidR="00873A1F">
                              <w:t xml:space="preserve"> , Cucumber , TestNG , Junit , Jenkins, Maven, Gradle , Git</w:t>
                            </w:r>
                            <w:r w:rsidR="00CB1CD5">
                              <w:t xml:space="preserve"> , Eclipse IDE , IntelliJ</w:t>
                            </w:r>
                          </w:p>
                          <w:p w14:paraId="4ECD62DA" w14:textId="5218BD2F" w:rsidR="001436A6" w:rsidRPr="000016FE" w:rsidRDefault="001436A6" w:rsidP="00000311">
                            <w:pPr>
                              <w:pStyle w:val="AHQSkillsBullet"/>
                              <w:rPr>
                                <w:b/>
                              </w:rPr>
                            </w:pPr>
                            <w:r w:rsidRPr="001436A6">
                              <w:rPr>
                                <w:b/>
                              </w:rPr>
                              <w:t>Testing Tools: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SOAP UI, </w:t>
                            </w:r>
                            <w:r w:rsidR="00070997">
                              <w:t>POSTMAN ,</w:t>
                            </w:r>
                            <w:r>
                              <w:t xml:space="preserve">HP </w:t>
                            </w:r>
                            <w:r w:rsidR="009A7866">
                              <w:t>QC, JIRA, Swagger UI,</w:t>
                            </w:r>
                            <w:r w:rsidR="00AE1EF7">
                              <w:t>QTest</w:t>
                            </w:r>
                          </w:p>
                          <w:p w14:paraId="1A1E9FD3" w14:textId="29C44DDC" w:rsidR="000016FE" w:rsidRPr="00DD1A67" w:rsidRDefault="000016FE" w:rsidP="00000311">
                            <w:pPr>
                              <w:pStyle w:val="AHQSkillsBulle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Banking </w:t>
                            </w:r>
                            <w:r w:rsidR="00740645">
                              <w:rPr>
                                <w:b/>
                              </w:rPr>
                              <w:t>Applications: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740645">
                              <w:rPr>
                                <w:bCs/>
                              </w:rPr>
                              <w:t xml:space="preserve">Siebel, ACAPS, </w:t>
                            </w:r>
                            <w:r w:rsidR="007209E4">
                              <w:rPr>
                                <w:bCs/>
                              </w:rPr>
                              <w:t>MCP,</w:t>
                            </w:r>
                            <w:r w:rsidR="00E57034">
                              <w:rPr>
                                <w:bCs/>
                              </w:rPr>
                              <w:t xml:space="preserve"> </w:t>
                            </w:r>
                            <w:r w:rsidR="007209E4">
                              <w:rPr>
                                <w:bCs/>
                              </w:rPr>
                              <w:t>F</w:t>
                            </w:r>
                            <w:r w:rsidR="007209E4" w:rsidRPr="000016FE">
                              <w:rPr>
                                <w:bCs/>
                              </w:rPr>
                              <w:t>INSIM</w:t>
                            </w:r>
                            <w:r w:rsidR="007209E4">
                              <w:rPr>
                                <w:bCs/>
                              </w:rPr>
                              <w:t>, CONNEX</w:t>
                            </w:r>
                            <w:r w:rsidR="00CB3951">
                              <w:rPr>
                                <w:bCs/>
                              </w:rPr>
                              <w:t>,</w:t>
                            </w:r>
                            <w:r w:rsidR="00740645">
                              <w:rPr>
                                <w:bCs/>
                              </w:rPr>
                              <w:t xml:space="preserve">  B2K, AIMIA </w:t>
                            </w:r>
                            <w:r w:rsidR="007209E4">
                              <w:rPr>
                                <w:bCs/>
                              </w:rPr>
                              <w:t>Loyalty</w:t>
                            </w:r>
                            <w:r w:rsidR="00E57034">
                              <w:rPr>
                                <w:bCs/>
                              </w:rPr>
                              <w:t>, IB</w:t>
                            </w:r>
                          </w:p>
                          <w:p w14:paraId="6AEBB242" w14:textId="68E09139" w:rsidR="00DD1A67" w:rsidRPr="001436A6" w:rsidRDefault="00FF3B0A" w:rsidP="00000311">
                            <w:pPr>
                              <w:pStyle w:val="AHQSkillsBulle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Cloud:</w:t>
                            </w:r>
                            <w:r w:rsidR="00DD1A67">
                              <w:rPr>
                                <w:b/>
                              </w:rPr>
                              <w:t xml:space="preserve"> </w:t>
                            </w:r>
                            <w:r w:rsidR="00DD1A67" w:rsidRPr="00DD1A67">
                              <w:rPr>
                                <w:bCs/>
                              </w:rPr>
                              <w:t xml:space="preserve">Amazon Web </w:t>
                            </w:r>
                            <w:r w:rsidR="00C35486" w:rsidRPr="00DD1A67">
                              <w:rPr>
                                <w:bCs/>
                              </w:rPr>
                              <w:t>Services (</w:t>
                            </w:r>
                            <w:r w:rsidR="00DD1A67" w:rsidRPr="00DD1A67">
                              <w:rPr>
                                <w:bCs/>
                              </w:rPr>
                              <w:t>AWS)</w:t>
                            </w:r>
                          </w:p>
                          <w:p w14:paraId="38562867" w14:textId="77777777" w:rsidR="00000311" w:rsidRPr="00000311" w:rsidRDefault="00000311" w:rsidP="001476B3">
                            <w:pPr>
                              <w:pStyle w:val="Heading1"/>
                              <w:spacing w:before="120"/>
                            </w:pPr>
                            <w:r w:rsidRPr="00000311">
                              <w:t>QUALIFICATIONS</w:t>
                            </w:r>
                          </w:p>
                          <w:p w14:paraId="28BBEFAF" w14:textId="7E9DB1B7" w:rsidR="000E6F44" w:rsidRPr="007209E4" w:rsidRDefault="00000311" w:rsidP="00000311">
                            <w:pPr>
                              <w:pStyle w:val="Cb2Qualifications"/>
                              <w:spacing w:after="0"/>
                            </w:pPr>
                            <w:r w:rsidRPr="007209E4">
                              <w:t xml:space="preserve">Bachelor of </w:t>
                            </w:r>
                            <w:r w:rsidR="007209E4" w:rsidRPr="007209E4">
                              <w:t>Technology,</w:t>
                            </w:r>
                            <w:r w:rsidR="00916E7D" w:rsidRPr="007209E4">
                              <w:t xml:space="preserve"> Information Technology(IT)</w:t>
                            </w:r>
                          </w:p>
                          <w:p w14:paraId="4CE6D58E" w14:textId="77777777" w:rsidR="000E6F44" w:rsidRDefault="000E6F44" w:rsidP="00000311">
                            <w:pPr>
                              <w:pStyle w:val="Cb2Qualifications"/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4E9B7F47" w14:textId="2927A936" w:rsidR="00000311" w:rsidRPr="00D1358B" w:rsidRDefault="00000311" w:rsidP="00000311">
                            <w:pPr>
                              <w:pStyle w:val="Cb2Qualifications"/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144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4927" id="Text Box 5" o:spid="_x0000_s1029" type="#_x0000_t202" style="position:absolute;margin-left:-16.45pt;margin-top:69.05pt;width:224.05pt;height:6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" filled="f" stroked="f" strokeweight=".5pt">
                <v:textbox inset=",5mm,,4mm">
                  <w:txbxContent>
                    <w:p w14:paraId="73AD6374" w14:textId="77777777" w:rsidR="00000311" w:rsidRPr="00000311" w:rsidRDefault="00000311" w:rsidP="00000311">
                      <w:pPr>
                        <w:pStyle w:val="Heading1"/>
                      </w:pPr>
                      <w:r w:rsidRPr="00000311">
                        <w:t>SUMMARY</w:t>
                      </w:r>
                    </w:p>
                    <w:p w14:paraId="5DCD5153" w14:textId="0763B1DC" w:rsidR="001436A6" w:rsidRDefault="00F8318D" w:rsidP="001436A6">
                      <w:pPr>
                        <w:pStyle w:val="Heading1"/>
                        <w:spacing w:before="120"/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</w:pPr>
                      <w:r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>Laxmi</w:t>
                      </w:r>
                      <w:r w:rsidR="001436A6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 is </w:t>
                      </w:r>
                      <w:r w:rsidR="00E93B2C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>Test Analyst</w:t>
                      </w:r>
                      <w:r w:rsidR="001436A6" w:rsidRPr="001436A6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 with </w:t>
                      </w:r>
                      <w:r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>7</w:t>
                      </w:r>
                      <w:r w:rsidR="001436A6" w:rsidRPr="001436A6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 years of experience in</w:t>
                      </w:r>
                      <w:bookmarkStart w:id="1" w:name="_GoBack"/>
                      <w:bookmarkEnd w:id="1"/>
                      <w:r w:rsidR="009A7866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 Software Testing specialis</w:t>
                      </w:r>
                      <w:r w:rsidR="001436A6" w:rsidRPr="001436A6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ing in </w:t>
                      </w:r>
                      <w:r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>Banking(Cards and Payments)</w:t>
                      </w:r>
                      <w:r w:rsidR="001436A6" w:rsidRPr="001436A6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693FD711" w14:textId="099F097B" w:rsidR="00740645" w:rsidRDefault="00F8318D" w:rsidP="00740645">
                      <w:pPr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</w:pPr>
                      <w:r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Laxmi has</w:t>
                      </w:r>
                      <w:r w:rsidR="00740645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 proven experience in Software Test Automation of B</w:t>
                      </w:r>
                      <w:r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anking applications. This includes automation of </w:t>
                      </w:r>
                      <w:r w:rsidR="00740645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Mainframe,</w:t>
                      </w:r>
                      <w:r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 </w:t>
                      </w:r>
                      <w:r w:rsidR="007209E4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Mobile,</w:t>
                      </w:r>
                      <w:r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 </w:t>
                      </w:r>
                      <w:r w:rsidR="001909C1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Web (ReactJS/</w:t>
                      </w:r>
                      <w:r w:rsidR="001909C1" w:rsidRPr="001909C1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AngularJS</w:t>
                      </w:r>
                      <w:r w:rsidR="001909C1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, Windows</w:t>
                      </w:r>
                      <w:r w:rsidR="00740645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 and</w:t>
                      </w:r>
                      <w:r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 Desktop applications.</w:t>
                      </w:r>
                    </w:p>
                    <w:p w14:paraId="343637E7" w14:textId="77777777" w:rsidR="00740645" w:rsidRDefault="00740645" w:rsidP="00740645">
                      <w:pPr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</w:pPr>
                    </w:p>
                    <w:p w14:paraId="4E20B8B3" w14:textId="3E388311" w:rsidR="00F8318D" w:rsidRPr="00740645" w:rsidRDefault="00740645" w:rsidP="00740645">
                      <w:r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E</w:t>
                      </w:r>
                      <w:r w:rsidR="00F8318D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xpertise in</w:t>
                      </w:r>
                      <w:r w:rsidR="001436A6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 </w:t>
                      </w:r>
                      <w:r w:rsidR="00F8318D" w:rsidRPr="001436A6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analysis of the requirements, </w:t>
                      </w:r>
                      <w:r w:rsidR="00F8318D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preparation of t</w:t>
                      </w:r>
                      <w:r w:rsidR="00F8318D" w:rsidRPr="001436A6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est </w:t>
                      </w:r>
                      <w:r w:rsidR="00F8318D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p</w:t>
                      </w:r>
                      <w:r w:rsidR="00F8318D" w:rsidRPr="001436A6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lan</w:t>
                      </w:r>
                      <w:r w:rsidR="00F8318D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s</w:t>
                      </w:r>
                      <w:r w:rsidR="00F8318D" w:rsidRPr="001436A6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 and Requirement Tr</w:t>
                      </w:r>
                      <w:r w:rsidR="00F8318D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aceability Matrix documents,</w:t>
                      </w:r>
                      <w:r w:rsidR="00F8318D" w:rsidRPr="001436A6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 Integration testing with </w:t>
                      </w:r>
                      <w:r w:rsidR="008F1571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third</w:t>
                      </w:r>
                      <w:r w:rsidR="00F8318D" w:rsidRPr="001436A6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 parties, Regressio</w:t>
                      </w:r>
                      <w:r w:rsidR="00F8318D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n </w:t>
                      </w:r>
                      <w:r w:rsidR="007209E4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Testing</w:t>
                      </w:r>
                      <w:r w:rsidR="007209E4" w:rsidRPr="001436A6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, Database</w:t>
                      </w:r>
                      <w:r w:rsidR="00F8318D" w:rsidRPr="001436A6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 validation using </w:t>
                      </w:r>
                      <w:r w:rsidR="00F8318D"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 xml:space="preserve">Oracle SQL </w:t>
                      </w:r>
                      <w:r>
                        <w:rPr>
                          <w:rFonts w:eastAsiaTheme="minorHAnsi"/>
                          <w:color w:val="2A2B2C"/>
                          <w:sz w:val="18"/>
                          <w:szCs w:val="18"/>
                        </w:rPr>
                        <w:t>.</w:t>
                      </w:r>
                    </w:p>
                    <w:p w14:paraId="236BAD0A" w14:textId="470EC5F8" w:rsidR="00F8318D" w:rsidRDefault="00740645" w:rsidP="001436A6">
                      <w:pPr>
                        <w:pStyle w:val="Heading1"/>
                        <w:spacing w:before="120"/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</w:pPr>
                      <w:r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Laxmi’s previous testing experience </w:t>
                      </w:r>
                      <w:r w:rsidR="00F8318D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>includes involvement</w:t>
                      </w:r>
                      <w:r w:rsidR="00F8318D" w:rsidRPr="001436A6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 in writing test scenarios, </w:t>
                      </w:r>
                      <w:r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test </w:t>
                      </w:r>
                      <w:r w:rsidR="00F8318D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>cases</w:t>
                      </w:r>
                      <w:r w:rsidR="00F8318D" w:rsidRPr="001436A6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 and execution </w:t>
                      </w:r>
                      <w:r w:rsidRPr="001436A6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in </w:t>
                      </w:r>
                      <w:r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>various</w:t>
                      </w:r>
                      <w:r w:rsidR="00F8318D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 test management tools such as </w:t>
                      </w:r>
                      <w:r w:rsidR="00F8318D" w:rsidRPr="001436A6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>Quality centre</w:t>
                      </w:r>
                      <w:r w:rsidR="00F8318D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>/Jira/QTest</w:t>
                      </w:r>
                      <w:r w:rsidR="007209E4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, </w:t>
                      </w:r>
                      <w:r w:rsidR="00F8318D" w:rsidRPr="001436A6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Defect reporting and tracking </w:t>
                      </w:r>
                      <w:r w:rsidR="00F8318D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>and involvement</w:t>
                      </w:r>
                      <w:r w:rsidR="00F8318D" w:rsidRPr="001436A6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 in Root</w:t>
                      </w:r>
                      <w:r w:rsidR="00F8318D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 Cause Analysis of the defects</w:t>
                      </w:r>
                      <w:r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>.</w:t>
                      </w:r>
                    </w:p>
                    <w:p w14:paraId="7B9F349F" w14:textId="65591B1B" w:rsidR="001436A6" w:rsidRDefault="001436A6" w:rsidP="001436A6">
                      <w:pPr>
                        <w:pStyle w:val="Heading1"/>
                        <w:spacing w:before="120"/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</w:pPr>
                      <w:r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>These roles have allowed her</w:t>
                      </w:r>
                      <w:r w:rsidRPr="001436A6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 to interact with a variety of people within a fast-paced, team environment, whilst streng</w:t>
                      </w:r>
                      <w:r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thening </w:t>
                      </w:r>
                      <w:r w:rsidR="00F8318D"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>her</w:t>
                      </w:r>
                      <w:r>
                        <w:rPr>
                          <w:rFonts w:eastAsiaTheme="minorHAnsi" w:cs="Arial"/>
                          <w:color w:val="2A2B2C"/>
                          <w:spacing w:val="0"/>
                          <w:sz w:val="18"/>
                          <w:szCs w:val="18"/>
                        </w:rPr>
                        <w:t xml:space="preserve"> interpersonal skills.</w:t>
                      </w:r>
                    </w:p>
                    <w:p w14:paraId="25B2A310" w14:textId="77777777" w:rsidR="00000311" w:rsidRDefault="00000311" w:rsidP="001436A6">
                      <w:pPr>
                        <w:pStyle w:val="Heading1"/>
                        <w:spacing w:before="120"/>
                      </w:pPr>
                      <w:r w:rsidRPr="00000311">
                        <w:t>KEY</w:t>
                      </w:r>
                      <w:r w:rsidRPr="0068307A">
                        <w:t xml:space="preserve"> </w:t>
                      </w:r>
                      <w:r w:rsidRPr="00000311">
                        <w:t>SKILLS</w:t>
                      </w:r>
                    </w:p>
                    <w:p w14:paraId="5126547C" w14:textId="111462DF" w:rsidR="00000311" w:rsidRDefault="001436A6" w:rsidP="00000311">
                      <w:pPr>
                        <w:pStyle w:val="AHQSkillsBullet"/>
                      </w:pPr>
                      <w:r w:rsidRPr="001436A6">
                        <w:rPr>
                          <w:b/>
                        </w:rPr>
                        <w:t>Database</w:t>
                      </w:r>
                      <w:r>
                        <w:t xml:space="preserve">: </w:t>
                      </w:r>
                      <w:r w:rsidR="00070997">
                        <w:t>Oracle</w:t>
                      </w:r>
                    </w:p>
                    <w:p w14:paraId="4744251E" w14:textId="77777777" w:rsidR="00070997" w:rsidRPr="00070997" w:rsidRDefault="001436A6" w:rsidP="00000311">
                      <w:pPr>
                        <w:pStyle w:val="AHQSkillsBullet"/>
                        <w:rPr>
                          <w:b/>
                        </w:rPr>
                      </w:pPr>
                      <w:r w:rsidRPr="001436A6">
                        <w:rPr>
                          <w:b/>
                        </w:rPr>
                        <w:t>Languages/Frameworks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>Java</w:t>
                      </w:r>
                    </w:p>
                    <w:p w14:paraId="4683F150" w14:textId="062192E9" w:rsidR="001436A6" w:rsidRPr="001436A6" w:rsidRDefault="00070997" w:rsidP="00000311">
                      <w:pPr>
                        <w:pStyle w:val="AHQSkillsBulle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Automation Tools</w:t>
                      </w:r>
                      <w:r>
                        <w:t>:</w:t>
                      </w:r>
                      <w:r w:rsidR="001436A6">
                        <w:t xml:space="preserve"> Selenium web driver, </w:t>
                      </w:r>
                      <w:r>
                        <w:t>Appium, Perfecto</w:t>
                      </w:r>
                      <w:r w:rsidR="00873A1F">
                        <w:t xml:space="preserve"> , Cucumber , TestNG , Junit , Jenkins, Maven, Gradle , Git</w:t>
                      </w:r>
                      <w:r w:rsidR="00CB1CD5">
                        <w:t xml:space="preserve"> , Eclipse IDE , IntelliJ</w:t>
                      </w:r>
                    </w:p>
                    <w:p w14:paraId="4ECD62DA" w14:textId="5218BD2F" w:rsidR="001436A6" w:rsidRPr="000016FE" w:rsidRDefault="001436A6" w:rsidP="00000311">
                      <w:pPr>
                        <w:pStyle w:val="AHQSkillsBullet"/>
                        <w:rPr>
                          <w:b/>
                        </w:rPr>
                      </w:pPr>
                      <w:r w:rsidRPr="001436A6">
                        <w:rPr>
                          <w:b/>
                        </w:rPr>
                        <w:t>Testing Tools: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SOAP UI, </w:t>
                      </w:r>
                      <w:r w:rsidR="00070997">
                        <w:t>POSTMAN ,</w:t>
                      </w:r>
                      <w:r>
                        <w:t xml:space="preserve">HP </w:t>
                      </w:r>
                      <w:r w:rsidR="009A7866">
                        <w:t>QC, JIRA, Swagger UI,</w:t>
                      </w:r>
                      <w:r w:rsidR="00AE1EF7">
                        <w:t>QTest</w:t>
                      </w:r>
                    </w:p>
                    <w:p w14:paraId="1A1E9FD3" w14:textId="29C44DDC" w:rsidR="000016FE" w:rsidRPr="00DD1A67" w:rsidRDefault="000016FE" w:rsidP="00000311">
                      <w:pPr>
                        <w:pStyle w:val="AHQSkillsBulle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Banking </w:t>
                      </w:r>
                      <w:r w:rsidR="00740645">
                        <w:rPr>
                          <w:b/>
                        </w:rPr>
                        <w:t>Applications: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740645">
                        <w:rPr>
                          <w:bCs/>
                        </w:rPr>
                        <w:t xml:space="preserve">Siebel, ACAPS, </w:t>
                      </w:r>
                      <w:r w:rsidR="007209E4">
                        <w:rPr>
                          <w:bCs/>
                        </w:rPr>
                        <w:t>MCP,</w:t>
                      </w:r>
                      <w:r w:rsidR="00E57034">
                        <w:rPr>
                          <w:bCs/>
                        </w:rPr>
                        <w:t xml:space="preserve"> </w:t>
                      </w:r>
                      <w:r w:rsidR="007209E4">
                        <w:rPr>
                          <w:bCs/>
                        </w:rPr>
                        <w:t>F</w:t>
                      </w:r>
                      <w:r w:rsidR="007209E4" w:rsidRPr="000016FE">
                        <w:rPr>
                          <w:bCs/>
                        </w:rPr>
                        <w:t>INSIM</w:t>
                      </w:r>
                      <w:r w:rsidR="007209E4">
                        <w:rPr>
                          <w:bCs/>
                        </w:rPr>
                        <w:t>, CONNEX</w:t>
                      </w:r>
                      <w:r w:rsidR="00CB3951">
                        <w:rPr>
                          <w:bCs/>
                        </w:rPr>
                        <w:t>,</w:t>
                      </w:r>
                      <w:r w:rsidR="00740645">
                        <w:rPr>
                          <w:bCs/>
                        </w:rPr>
                        <w:t xml:space="preserve">  B2K, AIMIA </w:t>
                      </w:r>
                      <w:r w:rsidR="007209E4">
                        <w:rPr>
                          <w:bCs/>
                        </w:rPr>
                        <w:t>Loyalty</w:t>
                      </w:r>
                      <w:r w:rsidR="00E57034">
                        <w:rPr>
                          <w:bCs/>
                        </w:rPr>
                        <w:t>, IB</w:t>
                      </w:r>
                    </w:p>
                    <w:p w14:paraId="6AEBB242" w14:textId="68E09139" w:rsidR="00DD1A67" w:rsidRPr="001436A6" w:rsidRDefault="00FF3B0A" w:rsidP="00000311">
                      <w:pPr>
                        <w:pStyle w:val="AHQSkillsBulle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Cloud:</w:t>
                      </w:r>
                      <w:r w:rsidR="00DD1A67">
                        <w:rPr>
                          <w:b/>
                        </w:rPr>
                        <w:t xml:space="preserve"> </w:t>
                      </w:r>
                      <w:r w:rsidR="00DD1A67" w:rsidRPr="00DD1A67">
                        <w:rPr>
                          <w:bCs/>
                        </w:rPr>
                        <w:t xml:space="preserve">Amazon Web </w:t>
                      </w:r>
                      <w:r w:rsidR="00C35486" w:rsidRPr="00DD1A67">
                        <w:rPr>
                          <w:bCs/>
                        </w:rPr>
                        <w:t>Services (</w:t>
                      </w:r>
                      <w:r w:rsidR="00DD1A67" w:rsidRPr="00DD1A67">
                        <w:rPr>
                          <w:bCs/>
                        </w:rPr>
                        <w:t>AWS)</w:t>
                      </w:r>
                    </w:p>
                    <w:p w14:paraId="38562867" w14:textId="77777777" w:rsidR="00000311" w:rsidRPr="00000311" w:rsidRDefault="00000311" w:rsidP="001476B3">
                      <w:pPr>
                        <w:pStyle w:val="Heading1"/>
                        <w:spacing w:before="120"/>
                      </w:pPr>
                      <w:r w:rsidRPr="00000311">
                        <w:t>QUALIFICATIONS</w:t>
                      </w:r>
                    </w:p>
                    <w:p w14:paraId="28BBEFAF" w14:textId="7E9DB1B7" w:rsidR="000E6F44" w:rsidRPr="007209E4" w:rsidRDefault="00000311" w:rsidP="00000311">
                      <w:pPr>
                        <w:pStyle w:val="Cb2Qualifications"/>
                        <w:spacing w:after="0"/>
                      </w:pPr>
                      <w:r w:rsidRPr="007209E4">
                        <w:t xml:space="preserve">Bachelor of </w:t>
                      </w:r>
                      <w:r w:rsidR="007209E4" w:rsidRPr="007209E4">
                        <w:t>Technology,</w:t>
                      </w:r>
                      <w:r w:rsidR="00916E7D" w:rsidRPr="007209E4">
                        <w:t xml:space="preserve"> Information Technology(IT)</w:t>
                      </w:r>
                    </w:p>
                    <w:p w14:paraId="4CE6D58E" w14:textId="77777777" w:rsidR="000E6F44" w:rsidRDefault="000E6F44" w:rsidP="00000311">
                      <w:pPr>
                        <w:pStyle w:val="Cb2Qualifications"/>
                        <w:spacing w:after="0"/>
                        <w:rPr>
                          <w:b/>
                        </w:rPr>
                      </w:pPr>
                    </w:p>
                    <w:p w14:paraId="4E9B7F47" w14:textId="2927A936" w:rsidR="00000311" w:rsidRPr="00D1358B" w:rsidRDefault="00000311" w:rsidP="00000311">
                      <w:pPr>
                        <w:pStyle w:val="Cb2Qualifications"/>
                        <w:spacing w:after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</w:p>
    <w:p w14:paraId="10E62C4F" w14:textId="77777777" w:rsidR="004D461C" w:rsidRPr="009E52A9" w:rsidRDefault="004D461C" w:rsidP="009E52A9">
      <w:pPr>
        <w:pStyle w:val="Heading1"/>
        <w:rPr>
          <w:sz w:val="40"/>
        </w:rPr>
      </w:pPr>
      <w:r w:rsidRPr="009E52A9">
        <w:rPr>
          <w:sz w:val="40"/>
        </w:rPr>
        <w:lastRenderedPageBreak/>
        <w:t>Skills Overview</w:t>
      </w:r>
    </w:p>
    <w:tbl>
      <w:tblPr>
        <w:tblStyle w:val="PlainTable3"/>
        <w:tblW w:w="10490" w:type="dxa"/>
        <w:tblBorders>
          <w:bottom w:val="dotted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5203"/>
      </w:tblGrid>
      <w:tr w:rsidR="004D461C" w14:paraId="3B68C86B" w14:textId="77777777" w:rsidTr="00613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30" w:type="dxa"/>
            <w:tcBorders>
              <w:bottom w:val="none" w:sz="0" w:space="0" w:color="auto"/>
              <w:right w:val="none" w:sz="0" w:space="0" w:color="auto"/>
            </w:tcBorders>
          </w:tcPr>
          <w:tbl>
            <w:tblPr>
              <w:tblStyle w:val="TableGrid"/>
              <w:tblW w:w="4990" w:type="dxa"/>
              <w:jc w:val="center"/>
              <w:tblBorders>
                <w:top w:val="dotted" w:sz="4" w:space="0" w:color="000000"/>
                <w:left w:val="dotted" w:sz="4" w:space="0" w:color="000000"/>
                <w:bottom w:val="dotted" w:sz="4" w:space="0" w:color="000000"/>
                <w:right w:val="dotted" w:sz="4" w:space="0" w:color="000000"/>
                <w:insideH w:val="dotted" w:sz="4" w:space="0" w:color="000000"/>
                <w:insideV w:val="dotted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2"/>
              <w:gridCol w:w="2879"/>
              <w:gridCol w:w="835"/>
              <w:gridCol w:w="834"/>
            </w:tblGrid>
            <w:tr w:rsidR="004D461C" w14:paraId="02844E2C" w14:textId="77777777" w:rsidTr="00956635">
              <w:trPr>
                <w:cantSplit/>
                <w:trHeight w:val="232"/>
                <w:jc w:val="center"/>
              </w:trPr>
              <w:tc>
                <w:tcPr>
                  <w:tcW w:w="442" w:type="dxa"/>
                  <w:textDirection w:val="btLr"/>
                  <w:vAlign w:val="center"/>
                </w:tcPr>
                <w:p w14:paraId="693E8C9E" w14:textId="77777777" w:rsidR="004D461C" w:rsidRPr="00E62250" w:rsidRDefault="004D461C" w:rsidP="00613054">
                  <w:pPr>
                    <w:ind w:left="113" w:right="113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1FA572E6" w14:textId="77777777" w:rsidR="004D461C" w:rsidRPr="00D171D8" w:rsidRDefault="004D461C" w:rsidP="00613054">
                  <w:pPr>
                    <w:spacing w:after="240"/>
                    <w:jc w:val="center"/>
                    <w:rPr>
                      <w:b/>
                      <w:szCs w:val="22"/>
                    </w:rPr>
                  </w:pPr>
                  <w:r w:rsidRPr="00D171D8">
                    <w:rPr>
                      <w:b/>
                      <w:szCs w:val="22"/>
                    </w:rPr>
                    <w:t>Capability</w:t>
                  </w:r>
                </w:p>
              </w:tc>
              <w:tc>
                <w:tcPr>
                  <w:tcW w:w="835" w:type="dxa"/>
                  <w:vAlign w:val="center"/>
                </w:tcPr>
                <w:p w14:paraId="2935B1CE" w14:textId="77777777" w:rsidR="004D461C" w:rsidRPr="00D171D8" w:rsidRDefault="004D461C" w:rsidP="00613054">
                  <w:pPr>
                    <w:jc w:val="center"/>
                    <w:rPr>
                      <w:b/>
                      <w:szCs w:val="22"/>
                    </w:rPr>
                  </w:pPr>
                  <w:r w:rsidRPr="00D171D8">
                    <w:rPr>
                      <w:b/>
                      <w:szCs w:val="22"/>
                    </w:rPr>
                    <w:t>Total years</w:t>
                  </w:r>
                </w:p>
              </w:tc>
              <w:tc>
                <w:tcPr>
                  <w:tcW w:w="834" w:type="dxa"/>
                  <w:vAlign w:val="center"/>
                </w:tcPr>
                <w:p w14:paraId="0BF2F3EC" w14:textId="77777777" w:rsidR="004D461C" w:rsidRPr="00D171D8" w:rsidRDefault="004D461C" w:rsidP="00613054">
                  <w:pPr>
                    <w:jc w:val="center"/>
                    <w:rPr>
                      <w:b/>
                      <w:szCs w:val="22"/>
                    </w:rPr>
                  </w:pPr>
                  <w:r w:rsidRPr="00D171D8">
                    <w:rPr>
                      <w:b/>
                      <w:szCs w:val="22"/>
                    </w:rPr>
                    <w:t>Most recent</w:t>
                  </w:r>
                </w:p>
              </w:tc>
            </w:tr>
            <w:tr w:rsidR="00AF2CF0" w14:paraId="66473DF7" w14:textId="77777777" w:rsidTr="00AF2CF0">
              <w:trPr>
                <w:trHeight w:val="340"/>
                <w:jc w:val="center"/>
              </w:trPr>
              <w:tc>
                <w:tcPr>
                  <w:tcW w:w="442" w:type="dxa"/>
                  <w:vMerge w:val="restart"/>
                  <w:shd w:val="clear" w:color="auto" w:fill="92D050"/>
                  <w:textDirection w:val="btLr"/>
                  <w:vAlign w:val="center"/>
                </w:tcPr>
                <w:p w14:paraId="28B7B29F" w14:textId="59DB331B" w:rsidR="00AF2CF0" w:rsidRPr="007A3C8B" w:rsidRDefault="00AF2CF0" w:rsidP="00956635">
                  <w:pPr>
                    <w:ind w:left="113" w:right="113"/>
                    <w:jc w:val="center"/>
                    <w:rPr>
                      <w:sz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</w:rPr>
                    <w:t>Automation</w:t>
                  </w:r>
                </w:p>
              </w:tc>
              <w:tc>
                <w:tcPr>
                  <w:tcW w:w="2879" w:type="dxa"/>
                  <w:vAlign w:val="center"/>
                </w:tcPr>
                <w:p w14:paraId="2A4C3FED" w14:textId="65168566" w:rsidR="00AF2CF0" w:rsidRPr="00D171D8" w:rsidRDefault="00AF2CF0" w:rsidP="00956635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Selenium WebDriver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4A3D407D" w14:textId="142D656F" w:rsidR="00AF2CF0" w:rsidRPr="00D171D8" w:rsidRDefault="00AF2CF0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2ADFC9A3" w14:textId="31F4104E" w:rsidR="00AF2CF0" w:rsidRPr="00D171D8" w:rsidRDefault="00AF2CF0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AF2CF0" w14:paraId="7DA283A0" w14:textId="77777777" w:rsidTr="00AF2CF0">
              <w:trPr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92D050"/>
                  <w:textDirection w:val="btLr"/>
                  <w:vAlign w:val="center"/>
                </w:tcPr>
                <w:p w14:paraId="56211F12" w14:textId="77777777" w:rsidR="00AF2CF0" w:rsidRPr="00D171D8" w:rsidRDefault="00AF2CF0" w:rsidP="00956635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4FB1D66C" w14:textId="73C4992B" w:rsidR="00AF2CF0" w:rsidRPr="00D171D8" w:rsidRDefault="00AF2CF0" w:rsidP="00956635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Java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747BC1C0" w14:textId="09A761C1" w:rsidR="00AF2CF0" w:rsidRPr="00D171D8" w:rsidRDefault="00AF2CF0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4AC4DEC2" w14:textId="6F158B96" w:rsidR="00AF2CF0" w:rsidRPr="00D171D8" w:rsidRDefault="00AF2CF0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AF2CF0" w14:paraId="2CAC4CBD" w14:textId="77777777" w:rsidTr="00AF2CF0">
              <w:trPr>
                <w:trHeight w:val="123"/>
                <w:jc w:val="center"/>
              </w:trPr>
              <w:tc>
                <w:tcPr>
                  <w:tcW w:w="442" w:type="dxa"/>
                  <w:vMerge/>
                  <w:shd w:val="clear" w:color="auto" w:fill="92D050"/>
                  <w:textDirection w:val="btLr"/>
                  <w:vAlign w:val="center"/>
                </w:tcPr>
                <w:p w14:paraId="5EA09872" w14:textId="77777777" w:rsidR="00AF2CF0" w:rsidRPr="00D171D8" w:rsidRDefault="00AF2CF0" w:rsidP="003A1BE0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5205290D" w14:textId="7962A890" w:rsidR="00AF2CF0" w:rsidRPr="00D171D8" w:rsidRDefault="00AF2CF0" w:rsidP="003A1BE0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Perfecto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2B04B72F" w14:textId="385EFF5F" w:rsidR="00AF2CF0" w:rsidRPr="00D171D8" w:rsidRDefault="00AF2CF0" w:rsidP="003A1BE0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1</w:t>
                  </w:r>
                </w:p>
              </w:tc>
              <w:tc>
                <w:tcPr>
                  <w:tcW w:w="834" w:type="dxa"/>
                  <w:vAlign w:val="center"/>
                </w:tcPr>
                <w:p w14:paraId="6EF44948" w14:textId="2898F74C" w:rsidR="00AF2CF0" w:rsidRPr="00D171D8" w:rsidRDefault="00AF2CF0" w:rsidP="003A1BE0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AF2CF0" w14:paraId="75FD1416" w14:textId="77777777" w:rsidTr="00AF2CF0">
              <w:trPr>
                <w:trHeight w:val="227"/>
                <w:jc w:val="center"/>
              </w:trPr>
              <w:tc>
                <w:tcPr>
                  <w:tcW w:w="442" w:type="dxa"/>
                  <w:vMerge/>
                  <w:shd w:val="clear" w:color="auto" w:fill="92D050"/>
                  <w:textDirection w:val="btLr"/>
                  <w:vAlign w:val="center"/>
                </w:tcPr>
                <w:p w14:paraId="1BEA5EE0" w14:textId="77777777" w:rsidR="00AF2CF0" w:rsidRPr="00D171D8" w:rsidRDefault="00AF2CF0" w:rsidP="003A1BE0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09466BAE" w14:textId="58E98AAE" w:rsidR="00AF2CF0" w:rsidRDefault="00AF2CF0" w:rsidP="003A1BE0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Appium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6D9D9D71" w14:textId="0E080035" w:rsidR="00AF2CF0" w:rsidRDefault="007209E4" w:rsidP="003A1BE0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1</w:t>
                  </w:r>
                </w:p>
              </w:tc>
              <w:tc>
                <w:tcPr>
                  <w:tcW w:w="834" w:type="dxa"/>
                  <w:vAlign w:val="center"/>
                </w:tcPr>
                <w:p w14:paraId="52ADF0D6" w14:textId="0F53F78D" w:rsidR="00AF2CF0" w:rsidRPr="00D171D8" w:rsidRDefault="00AF2CF0" w:rsidP="003A1BE0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AF2CF0" w14:paraId="327BD0F8" w14:textId="77777777" w:rsidTr="00AF2CF0">
              <w:trPr>
                <w:trHeight w:val="189"/>
                <w:jc w:val="center"/>
              </w:trPr>
              <w:tc>
                <w:tcPr>
                  <w:tcW w:w="442" w:type="dxa"/>
                  <w:vMerge/>
                  <w:shd w:val="clear" w:color="auto" w:fill="92D050"/>
                  <w:textDirection w:val="btLr"/>
                  <w:vAlign w:val="center"/>
                </w:tcPr>
                <w:p w14:paraId="74306DDD" w14:textId="77777777" w:rsidR="00AF2CF0" w:rsidRPr="00D171D8" w:rsidRDefault="00AF2CF0" w:rsidP="003A1BE0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00F3A309" w14:textId="383EB10E" w:rsidR="00AF2CF0" w:rsidRDefault="00AF2CF0" w:rsidP="003A1BE0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Cucumber</w:t>
                  </w:r>
                  <w:r w:rsidR="006B7986">
                    <w:rPr>
                      <w:szCs w:val="22"/>
                    </w:rPr>
                    <w:t xml:space="preserve"> BDD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1DC24B8A" w14:textId="11ED4DC1" w:rsidR="00AF2CF0" w:rsidRDefault="007209E4" w:rsidP="003A1BE0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4</w:t>
                  </w:r>
                </w:p>
              </w:tc>
              <w:tc>
                <w:tcPr>
                  <w:tcW w:w="834" w:type="dxa"/>
                  <w:vAlign w:val="center"/>
                </w:tcPr>
                <w:p w14:paraId="41D8BA9C" w14:textId="234CA701" w:rsidR="00AF2CF0" w:rsidRPr="00D171D8" w:rsidRDefault="00AF2CF0" w:rsidP="003A1BE0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150A953D" w14:textId="77777777" w:rsidTr="00AF2CF0">
              <w:trPr>
                <w:trHeight w:val="189"/>
                <w:jc w:val="center"/>
              </w:trPr>
              <w:tc>
                <w:tcPr>
                  <w:tcW w:w="442" w:type="dxa"/>
                  <w:vMerge/>
                  <w:shd w:val="clear" w:color="auto" w:fill="92D050"/>
                  <w:textDirection w:val="btLr"/>
                  <w:vAlign w:val="center"/>
                </w:tcPr>
                <w:p w14:paraId="484680F3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53CDC012" w14:textId="7E74DCCE" w:rsidR="0009332E" w:rsidRDefault="0009332E" w:rsidP="0009332E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TestNG / Junit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174E4B8F" w14:textId="6447B62B" w:rsidR="0009332E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31B55855" w14:textId="2E248470" w:rsidR="0009332E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70795175" w14:textId="77777777" w:rsidTr="00AF2CF0">
              <w:trPr>
                <w:trHeight w:val="189"/>
                <w:jc w:val="center"/>
              </w:trPr>
              <w:tc>
                <w:tcPr>
                  <w:tcW w:w="442" w:type="dxa"/>
                  <w:vMerge/>
                  <w:shd w:val="clear" w:color="auto" w:fill="92D050"/>
                  <w:textDirection w:val="btLr"/>
                  <w:vAlign w:val="center"/>
                </w:tcPr>
                <w:p w14:paraId="39882C7A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381F14F2" w14:textId="5354A844" w:rsidR="0009332E" w:rsidRDefault="0009332E" w:rsidP="0009332E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Jenkins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1B734C7A" w14:textId="71C81B28" w:rsidR="0009332E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34" w:type="dxa"/>
                  <w:vAlign w:val="center"/>
                </w:tcPr>
                <w:p w14:paraId="31499F84" w14:textId="0AF3347F" w:rsidR="0009332E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0F64FF83" w14:textId="77777777" w:rsidTr="00AF2CF0">
              <w:trPr>
                <w:trHeight w:val="189"/>
                <w:jc w:val="center"/>
              </w:trPr>
              <w:tc>
                <w:tcPr>
                  <w:tcW w:w="442" w:type="dxa"/>
                  <w:vMerge/>
                  <w:shd w:val="clear" w:color="auto" w:fill="92D050"/>
                  <w:textDirection w:val="btLr"/>
                  <w:vAlign w:val="center"/>
                </w:tcPr>
                <w:p w14:paraId="15D77238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0545983A" w14:textId="07FE68EC" w:rsidR="0009332E" w:rsidRDefault="0009332E" w:rsidP="0009332E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Version Control(Git</w:t>
                  </w:r>
                  <w:r w:rsidR="00DC7EA6">
                    <w:rPr>
                      <w:szCs w:val="22"/>
                    </w:rPr>
                    <w:t>Hub</w:t>
                  </w:r>
                  <w:r>
                    <w:rPr>
                      <w:szCs w:val="22"/>
                    </w:rPr>
                    <w:t>)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59EDABCB" w14:textId="140A5E39" w:rsidR="0009332E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34" w:type="dxa"/>
                  <w:vAlign w:val="center"/>
                </w:tcPr>
                <w:p w14:paraId="0DE46E37" w14:textId="1818D06E" w:rsidR="0009332E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453F005B" w14:textId="77777777" w:rsidTr="00AA112A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F15A29" w:themeFill="accent1"/>
                  <w:textDirection w:val="btLr"/>
                  <w:vAlign w:val="center"/>
                </w:tcPr>
                <w:p w14:paraId="401742D3" w14:textId="6DDA77CE" w:rsidR="0009332E" w:rsidRPr="00D171D8" w:rsidRDefault="0009332E" w:rsidP="0009332E">
                  <w:pPr>
                    <w:ind w:left="113" w:right="113"/>
                    <w:jc w:val="center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576B6FA5" w14:textId="77777777" w:rsidR="0009332E" w:rsidRPr="00D171D8" w:rsidRDefault="0009332E" w:rsidP="0009332E">
                  <w:pPr>
                    <w:spacing w:after="40"/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Test Plans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4FA6E25C" w14:textId="684E2041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5046BFF5" w14:textId="0799D7F4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033BF95A" w14:textId="77777777" w:rsidTr="00AA112A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F15A29" w:themeFill="accent1"/>
                  <w:textDirection w:val="btLr"/>
                  <w:vAlign w:val="center"/>
                </w:tcPr>
                <w:p w14:paraId="1CFD818C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445F8D35" w14:textId="77777777" w:rsidR="0009332E" w:rsidRPr="00D171D8" w:rsidRDefault="0009332E" w:rsidP="0009332E">
                  <w:pPr>
                    <w:spacing w:after="40"/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Test Estimation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20B910AF" w14:textId="64EE50DE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76C1C8A9" w14:textId="33FE6CE7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67B4F595" w14:textId="77777777" w:rsidTr="00AA112A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F15A29" w:themeFill="accent1"/>
                  <w:textDirection w:val="btLr"/>
                  <w:vAlign w:val="center"/>
                </w:tcPr>
                <w:p w14:paraId="08A0AA7E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16B96B1C" w14:textId="77777777" w:rsidR="0009332E" w:rsidRPr="00D171D8" w:rsidRDefault="0009332E" w:rsidP="0009332E">
                  <w:pPr>
                    <w:spacing w:after="40"/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Test Case Creation with specs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624EC1A6" w14:textId="34029D43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0267EB27" w14:textId="42A4BBC6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5C26C95A" w14:textId="77777777" w:rsidTr="00AA112A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F15A29" w:themeFill="accent1"/>
                  <w:textDirection w:val="btLr"/>
                  <w:vAlign w:val="center"/>
                </w:tcPr>
                <w:p w14:paraId="243E3ABC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02601478" w14:textId="77777777" w:rsidR="0009332E" w:rsidRPr="00D171D8" w:rsidRDefault="0009332E" w:rsidP="0009332E">
                  <w:pPr>
                    <w:spacing w:after="40"/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Test Case Creation without specs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3AFDEEB9" w14:textId="6357F319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3ABC12B7" w14:textId="44C47D50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4ADCBA9F" w14:textId="77777777" w:rsidTr="00AA112A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F15A29" w:themeFill="accent1"/>
                  <w:textDirection w:val="btLr"/>
                  <w:vAlign w:val="center"/>
                </w:tcPr>
                <w:p w14:paraId="5707577D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4FB42F6D" w14:textId="77777777" w:rsidR="0009332E" w:rsidRPr="00D171D8" w:rsidRDefault="0009332E" w:rsidP="0009332E">
                  <w:pPr>
                    <w:spacing w:after="40"/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Traceability Matrices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4E8C3A58" w14:textId="4015E52B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74A72253" w14:textId="41082C7F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540B746C" w14:textId="77777777" w:rsidTr="00AA112A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F15A29" w:themeFill="accent1"/>
                  <w:textDirection w:val="btLr"/>
                  <w:vAlign w:val="center"/>
                </w:tcPr>
                <w:p w14:paraId="56745D9A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4937C22C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Test Data Specifications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7B20FB08" w14:textId="595949D1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3B4B5512" w14:textId="719FD415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1EBE0503" w14:textId="77777777" w:rsidTr="00AA112A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F15A29" w:themeFill="accent1"/>
                  <w:textDirection w:val="btLr"/>
                  <w:vAlign w:val="center"/>
                </w:tcPr>
                <w:p w14:paraId="567E27C1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40C7ECC2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Test Data Creation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50D2998E" w14:textId="0A7B8B22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3A59B693" w14:textId="1B982291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3825BCFB" w14:textId="77777777" w:rsidTr="00AA112A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F15A29" w:themeFill="accent1"/>
                  <w:textDirection w:val="btLr"/>
                  <w:vAlign w:val="center"/>
                </w:tcPr>
                <w:p w14:paraId="7AD3153C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0EE29423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Test Status Reporting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2559C793" w14:textId="00AFBAC3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004A2979" w14:textId="3672CEBF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0A761B85" w14:textId="77777777" w:rsidTr="00AA112A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F15A29" w:themeFill="accent1"/>
                  <w:textDirection w:val="btLr"/>
                  <w:vAlign w:val="center"/>
                </w:tcPr>
                <w:p w14:paraId="1ACFC19A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2F42FFB2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Test Summary Report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385825D5" w14:textId="709C8B6D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28B031E0" w14:textId="6D724675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16071E8A" w14:textId="77777777" w:rsidTr="00AA112A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F15A29" w:themeFill="accent1"/>
                  <w:textDirection w:val="btLr"/>
                  <w:vAlign w:val="center"/>
                </w:tcPr>
                <w:p w14:paraId="700A792E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5CD7DEEF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 xml:space="preserve">Defect Logging 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60904F2A" w14:textId="672200AD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1B39DE05" w14:textId="5405E4DF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0071BEE5" w14:textId="77777777" w:rsidTr="00AA112A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F15A29" w:themeFill="accent1"/>
                  <w:textDirection w:val="btLr"/>
                  <w:vAlign w:val="center"/>
                </w:tcPr>
                <w:p w14:paraId="2A2B5ADE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5C49BC1B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Defect Investigation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13C24043" w14:textId="1E80D3E0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1E2805C3" w14:textId="012A2E49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1B59B036" w14:textId="77777777" w:rsidTr="00AA112A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F15A29" w:themeFill="accent1"/>
                  <w:textDirection w:val="btLr"/>
                  <w:vAlign w:val="center"/>
                </w:tcPr>
                <w:p w14:paraId="26B4FB62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081CAE2E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Defect Status and Trend Reporting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4F52D5F1" w14:textId="4F4D08D9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37E65BBA" w14:textId="4A3E4FE1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25FF2F6F" w14:textId="77777777" w:rsidTr="00956635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 w:val="restart"/>
                  <w:shd w:val="clear" w:color="auto" w:fill="A6A6A6" w:themeFill="background1" w:themeFillShade="A6"/>
                  <w:textDirection w:val="btLr"/>
                  <w:vAlign w:val="center"/>
                </w:tcPr>
                <w:p w14:paraId="5AC9BF96" w14:textId="77777777" w:rsidR="0009332E" w:rsidRPr="00D171D8" w:rsidRDefault="0009332E" w:rsidP="0009332E">
                  <w:pPr>
                    <w:ind w:left="113" w:right="113"/>
                    <w:jc w:val="center"/>
                    <w:rPr>
                      <w:szCs w:val="22"/>
                    </w:rPr>
                  </w:pPr>
                  <w:r w:rsidRPr="00D171D8">
                    <w:rPr>
                      <w:b/>
                      <w:color w:val="FFFFFF" w:themeColor="background1"/>
                      <w:szCs w:val="22"/>
                    </w:rPr>
                    <w:t>Testing Types</w:t>
                  </w:r>
                </w:p>
              </w:tc>
              <w:tc>
                <w:tcPr>
                  <w:tcW w:w="2879" w:type="dxa"/>
                  <w:vAlign w:val="center"/>
                </w:tcPr>
                <w:p w14:paraId="08C7D1A2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System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74C1FC28" w14:textId="3BF6E695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50F36F3C" w14:textId="538B4EC5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6540DBEB" w14:textId="77777777" w:rsidTr="00956635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A6A6A6" w:themeFill="background1" w:themeFillShade="A6"/>
                  <w:textDirection w:val="btLr"/>
                  <w:vAlign w:val="center"/>
                </w:tcPr>
                <w:p w14:paraId="49CB789C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1DDED6DC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System Integration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08E575C4" w14:textId="26052E21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65E38A63" w14:textId="2259AD51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4A62C116" w14:textId="77777777" w:rsidTr="00956635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A6A6A6" w:themeFill="background1" w:themeFillShade="A6"/>
                  <w:textDirection w:val="btLr"/>
                  <w:vAlign w:val="center"/>
                </w:tcPr>
                <w:p w14:paraId="0441AC0E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667234DB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UAT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46628FFF" w14:textId="128A822D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4E3B0CB1" w14:textId="1EB6DDD5" w:rsidR="0009332E" w:rsidRPr="00D171D8" w:rsidRDefault="0009332E" w:rsidP="0009332E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No</w:t>
                  </w:r>
                </w:p>
              </w:tc>
            </w:tr>
            <w:tr w:rsidR="0009332E" w14:paraId="6BC3D228" w14:textId="77777777" w:rsidTr="00956635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A6A6A6" w:themeFill="background1" w:themeFillShade="A6"/>
                  <w:textDirection w:val="btLr"/>
                  <w:vAlign w:val="center"/>
                </w:tcPr>
                <w:p w14:paraId="49963A37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234425ED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Online (Web and Multimedia)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086FB5B1" w14:textId="22D94E08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34" w:type="dxa"/>
                  <w:vAlign w:val="center"/>
                </w:tcPr>
                <w:p w14:paraId="4099EA71" w14:textId="6868F51D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09FD14CF" w14:textId="77777777" w:rsidTr="00956635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A6A6A6" w:themeFill="background1" w:themeFillShade="A6"/>
                  <w:textDirection w:val="btLr"/>
                  <w:vAlign w:val="center"/>
                </w:tcPr>
                <w:p w14:paraId="08BCBEDE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4BF3020F" w14:textId="721D95A9" w:rsidR="0009332E" w:rsidRPr="00D171D8" w:rsidRDefault="0009332E" w:rsidP="0009332E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REST API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44A2CC82" w14:textId="431E6905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34" w:type="dxa"/>
                  <w:vAlign w:val="center"/>
                </w:tcPr>
                <w:p w14:paraId="348C6B4C" w14:textId="7AA14EC4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3247A861" w14:textId="77777777" w:rsidTr="00956635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A6A6A6" w:themeFill="background1" w:themeFillShade="A6"/>
                  <w:textDirection w:val="btLr"/>
                  <w:vAlign w:val="center"/>
                </w:tcPr>
                <w:p w14:paraId="2E22AFB9" w14:textId="77777777" w:rsidR="0009332E" w:rsidRPr="00D171D8" w:rsidRDefault="0009332E" w:rsidP="0009332E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03BC19B0" w14:textId="0FE4B6E6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 xml:space="preserve">Mobile </w:t>
                  </w:r>
                  <w:r>
                    <w:rPr>
                      <w:szCs w:val="22"/>
                    </w:rPr>
                    <w:t>Application Testing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6232215E" w14:textId="1E3DDEA5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34" w:type="dxa"/>
                  <w:vAlign w:val="center"/>
                </w:tcPr>
                <w:p w14:paraId="38370856" w14:textId="103AA52C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09332E" w14:paraId="05372DA1" w14:textId="77777777" w:rsidTr="007973B9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 w:val="restart"/>
                  <w:shd w:val="clear" w:color="auto" w:fill="C0CD2F" w:themeFill="accent4"/>
                  <w:textDirection w:val="btLr"/>
                  <w:vAlign w:val="center"/>
                </w:tcPr>
                <w:p w14:paraId="0213629D" w14:textId="77777777" w:rsidR="0009332E" w:rsidRPr="00D171D8" w:rsidRDefault="0009332E" w:rsidP="0009332E">
                  <w:pPr>
                    <w:ind w:left="113" w:right="113"/>
                    <w:jc w:val="center"/>
                    <w:rPr>
                      <w:szCs w:val="22"/>
                    </w:rPr>
                  </w:pPr>
                  <w:r w:rsidRPr="00D171D8">
                    <w:rPr>
                      <w:b/>
                      <w:color w:val="FFFFFF" w:themeColor="background1"/>
                      <w:szCs w:val="22"/>
                    </w:rPr>
                    <w:t>Agile</w:t>
                  </w:r>
                </w:p>
              </w:tc>
              <w:tc>
                <w:tcPr>
                  <w:tcW w:w="2879" w:type="dxa"/>
                  <w:vAlign w:val="center"/>
                </w:tcPr>
                <w:p w14:paraId="3CBADE8D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Agile Approaches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67F8A5EF" w14:textId="3A97AC4F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2</w:t>
                  </w:r>
                </w:p>
              </w:tc>
              <w:tc>
                <w:tcPr>
                  <w:tcW w:w="834" w:type="dxa"/>
                  <w:vAlign w:val="center"/>
                </w:tcPr>
                <w:p w14:paraId="4902A315" w14:textId="46E53659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No</w:t>
                  </w:r>
                </w:p>
              </w:tc>
            </w:tr>
            <w:tr w:rsidR="0009332E" w14:paraId="5BE6AB23" w14:textId="77777777" w:rsidTr="007973B9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C0CD2F" w:themeFill="accent4"/>
                  <w:textDirection w:val="btLr"/>
                  <w:vAlign w:val="center"/>
                </w:tcPr>
                <w:p w14:paraId="30DE3A87" w14:textId="77777777" w:rsidR="0009332E" w:rsidRPr="006D3103" w:rsidRDefault="0009332E" w:rsidP="0009332E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587819FE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 xml:space="preserve">Agile Planning and Estimation 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128A1405" w14:textId="67BA3587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0</w:t>
                  </w:r>
                </w:p>
              </w:tc>
              <w:tc>
                <w:tcPr>
                  <w:tcW w:w="834" w:type="dxa"/>
                  <w:vAlign w:val="center"/>
                </w:tcPr>
                <w:p w14:paraId="562EC920" w14:textId="3A027756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No</w:t>
                  </w:r>
                </w:p>
              </w:tc>
            </w:tr>
            <w:tr w:rsidR="0009332E" w14:paraId="76918354" w14:textId="77777777" w:rsidTr="007973B9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C0CD2F" w:themeFill="accent4"/>
                  <w:textDirection w:val="btLr"/>
                  <w:vAlign w:val="center"/>
                </w:tcPr>
                <w:p w14:paraId="3B4047BD" w14:textId="77777777" w:rsidR="0009332E" w:rsidRPr="006D3103" w:rsidRDefault="0009332E" w:rsidP="0009332E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2C0CF853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User Story Definition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089F59C1" w14:textId="6DA46C48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0</w:t>
                  </w:r>
                </w:p>
              </w:tc>
              <w:tc>
                <w:tcPr>
                  <w:tcW w:w="834" w:type="dxa"/>
                  <w:vAlign w:val="center"/>
                </w:tcPr>
                <w:p w14:paraId="6442ED2B" w14:textId="0BA8EB6C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No</w:t>
                  </w:r>
                </w:p>
              </w:tc>
            </w:tr>
            <w:tr w:rsidR="0009332E" w14:paraId="311CF792" w14:textId="77777777" w:rsidTr="007973B9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C0CD2F" w:themeFill="accent4"/>
                  <w:textDirection w:val="btLr"/>
                  <w:vAlign w:val="center"/>
                </w:tcPr>
                <w:p w14:paraId="47681F42" w14:textId="77777777" w:rsidR="0009332E" w:rsidRPr="006D3103" w:rsidRDefault="0009332E" w:rsidP="0009332E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0083F6A1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Continuous Integration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6199352F" w14:textId="57DB0A1B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0</w:t>
                  </w:r>
                </w:p>
              </w:tc>
              <w:tc>
                <w:tcPr>
                  <w:tcW w:w="834" w:type="dxa"/>
                  <w:vAlign w:val="center"/>
                </w:tcPr>
                <w:p w14:paraId="4D9A3CD8" w14:textId="6A5C4528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No</w:t>
                  </w:r>
                </w:p>
              </w:tc>
            </w:tr>
            <w:tr w:rsidR="0009332E" w14:paraId="0D2C880D" w14:textId="77777777" w:rsidTr="007973B9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C0CD2F" w:themeFill="accent4"/>
                  <w:textDirection w:val="btLr"/>
                  <w:vAlign w:val="center"/>
                </w:tcPr>
                <w:p w14:paraId="3F52725B" w14:textId="77777777" w:rsidR="0009332E" w:rsidRPr="006D3103" w:rsidRDefault="0009332E" w:rsidP="0009332E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58F9F07D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Stand Ups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078BC6AD" w14:textId="18E60584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34" w:type="dxa"/>
                  <w:vAlign w:val="center"/>
                </w:tcPr>
                <w:p w14:paraId="18519778" w14:textId="70D5EED6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No</w:t>
                  </w:r>
                </w:p>
              </w:tc>
            </w:tr>
            <w:tr w:rsidR="0009332E" w14:paraId="0E27BD69" w14:textId="77777777" w:rsidTr="007973B9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C0CD2F" w:themeFill="accent4"/>
                  <w:textDirection w:val="btLr"/>
                  <w:vAlign w:val="center"/>
                </w:tcPr>
                <w:p w14:paraId="006C09B5" w14:textId="77777777" w:rsidR="0009332E" w:rsidRPr="006D3103" w:rsidRDefault="0009332E" w:rsidP="0009332E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4BBD13F5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Show Cases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2FB3887B" w14:textId="4B6E4F6D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0</w:t>
                  </w:r>
                </w:p>
              </w:tc>
              <w:tc>
                <w:tcPr>
                  <w:tcW w:w="834" w:type="dxa"/>
                  <w:vAlign w:val="center"/>
                </w:tcPr>
                <w:p w14:paraId="158799E6" w14:textId="5A3889BE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No</w:t>
                  </w:r>
                </w:p>
              </w:tc>
            </w:tr>
            <w:tr w:rsidR="0009332E" w14:paraId="50A376AF" w14:textId="77777777" w:rsidTr="007973B9">
              <w:trPr>
                <w:cantSplit/>
                <w:trHeight w:val="340"/>
                <w:jc w:val="center"/>
              </w:trPr>
              <w:tc>
                <w:tcPr>
                  <w:tcW w:w="442" w:type="dxa"/>
                  <w:vMerge/>
                  <w:shd w:val="clear" w:color="auto" w:fill="C0CD2F" w:themeFill="accent4"/>
                  <w:textDirection w:val="btLr"/>
                  <w:vAlign w:val="center"/>
                </w:tcPr>
                <w:p w14:paraId="259A291B" w14:textId="77777777" w:rsidR="0009332E" w:rsidRPr="006D3103" w:rsidRDefault="0009332E" w:rsidP="0009332E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79" w:type="dxa"/>
                  <w:vAlign w:val="center"/>
                </w:tcPr>
                <w:p w14:paraId="2627C0FC" w14:textId="77777777" w:rsidR="0009332E" w:rsidRPr="00D171D8" w:rsidRDefault="0009332E" w:rsidP="0009332E">
                  <w:pPr>
                    <w:rPr>
                      <w:szCs w:val="22"/>
                    </w:rPr>
                  </w:pPr>
                  <w:r w:rsidRPr="00D171D8">
                    <w:rPr>
                      <w:szCs w:val="22"/>
                    </w:rPr>
                    <w:t>Retrospectives</w:t>
                  </w:r>
                </w:p>
              </w:tc>
              <w:tc>
                <w:tcPr>
                  <w:tcW w:w="835" w:type="dxa"/>
                  <w:shd w:val="clear" w:color="auto" w:fill="A6A6A6" w:themeFill="background1" w:themeFillShade="A6"/>
                  <w:vAlign w:val="center"/>
                </w:tcPr>
                <w:p w14:paraId="5E2344A8" w14:textId="61E9E475" w:rsidR="0009332E" w:rsidRPr="00D171D8" w:rsidRDefault="0009332E" w:rsidP="0009332E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0</w:t>
                  </w:r>
                </w:p>
              </w:tc>
              <w:tc>
                <w:tcPr>
                  <w:tcW w:w="834" w:type="dxa"/>
                  <w:vAlign w:val="center"/>
                </w:tcPr>
                <w:p w14:paraId="0A0DDB51" w14:textId="46091D8F" w:rsidR="0009332E" w:rsidRPr="00D171D8" w:rsidRDefault="0009332E" w:rsidP="0009332E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No</w:t>
                  </w:r>
                </w:p>
              </w:tc>
            </w:tr>
          </w:tbl>
          <w:p w14:paraId="2A0D039F" w14:textId="77777777" w:rsidR="004D461C" w:rsidRDefault="004D461C" w:rsidP="00613054"/>
        </w:tc>
        <w:tc>
          <w:tcPr>
            <w:tcW w:w="5245" w:type="dxa"/>
            <w:tcBorders>
              <w:bottom w:val="none" w:sz="0" w:space="0" w:color="auto"/>
            </w:tcBorders>
          </w:tcPr>
          <w:tbl>
            <w:tblPr>
              <w:tblStyle w:val="TableGrid"/>
              <w:tblW w:w="4990" w:type="dxa"/>
              <w:tblBorders>
                <w:top w:val="dotted" w:sz="4" w:space="0" w:color="000000"/>
                <w:left w:val="dotted" w:sz="4" w:space="0" w:color="000000"/>
                <w:bottom w:val="dotted" w:sz="4" w:space="0" w:color="000000"/>
                <w:right w:val="dotted" w:sz="4" w:space="0" w:color="000000"/>
                <w:insideH w:val="dotted" w:sz="4" w:space="0" w:color="000000"/>
                <w:insideV w:val="dotted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6"/>
              <w:gridCol w:w="2843"/>
              <w:gridCol w:w="851"/>
              <w:gridCol w:w="850"/>
            </w:tblGrid>
            <w:tr w:rsidR="004D461C" w14:paraId="05BECE68" w14:textId="77777777" w:rsidTr="00613054">
              <w:trPr>
                <w:cantSplit/>
                <w:trHeight w:val="232"/>
              </w:trPr>
              <w:tc>
                <w:tcPr>
                  <w:tcW w:w="446" w:type="dxa"/>
                  <w:textDirection w:val="btLr"/>
                </w:tcPr>
                <w:p w14:paraId="5050C1C1" w14:textId="77777777" w:rsidR="004D461C" w:rsidRPr="00B332E0" w:rsidRDefault="004D461C" w:rsidP="00613054">
                  <w:pPr>
                    <w:ind w:left="113" w:right="113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  <w:vAlign w:val="center"/>
                </w:tcPr>
                <w:p w14:paraId="4525DE88" w14:textId="77777777" w:rsidR="004D461C" w:rsidRPr="00D171D8" w:rsidRDefault="004D461C" w:rsidP="00613054">
                  <w:pPr>
                    <w:spacing w:after="240"/>
                    <w:jc w:val="center"/>
                    <w:rPr>
                      <w:b/>
                      <w:szCs w:val="22"/>
                    </w:rPr>
                  </w:pPr>
                  <w:r w:rsidRPr="00D171D8">
                    <w:rPr>
                      <w:b/>
                      <w:szCs w:val="22"/>
                    </w:rPr>
                    <w:t>Capability</w:t>
                  </w:r>
                </w:p>
              </w:tc>
              <w:tc>
                <w:tcPr>
                  <w:tcW w:w="851" w:type="dxa"/>
                  <w:vAlign w:val="center"/>
                </w:tcPr>
                <w:p w14:paraId="58D6E3F1" w14:textId="77777777" w:rsidR="004D461C" w:rsidRPr="00D171D8" w:rsidRDefault="004D461C" w:rsidP="00613054">
                  <w:pPr>
                    <w:jc w:val="center"/>
                    <w:rPr>
                      <w:b/>
                      <w:szCs w:val="22"/>
                    </w:rPr>
                  </w:pPr>
                  <w:r w:rsidRPr="00D171D8">
                    <w:rPr>
                      <w:b/>
                      <w:szCs w:val="22"/>
                    </w:rPr>
                    <w:t>Total years</w:t>
                  </w:r>
                </w:p>
              </w:tc>
              <w:tc>
                <w:tcPr>
                  <w:tcW w:w="850" w:type="dxa"/>
                  <w:vAlign w:val="center"/>
                </w:tcPr>
                <w:p w14:paraId="46F37AE7" w14:textId="77777777" w:rsidR="004D461C" w:rsidRPr="00D171D8" w:rsidRDefault="004D461C" w:rsidP="00613054">
                  <w:pPr>
                    <w:jc w:val="center"/>
                    <w:rPr>
                      <w:b/>
                      <w:szCs w:val="22"/>
                    </w:rPr>
                  </w:pPr>
                  <w:r w:rsidRPr="00D171D8">
                    <w:rPr>
                      <w:b/>
                      <w:szCs w:val="22"/>
                    </w:rPr>
                    <w:t>Most recent</w:t>
                  </w:r>
                </w:p>
              </w:tc>
            </w:tr>
            <w:tr w:rsidR="00956635" w14:paraId="37C769CE" w14:textId="77777777" w:rsidTr="007973B9">
              <w:trPr>
                <w:trHeight w:val="340"/>
              </w:trPr>
              <w:tc>
                <w:tcPr>
                  <w:tcW w:w="446" w:type="dxa"/>
                  <w:vMerge w:val="restart"/>
                  <w:shd w:val="clear" w:color="auto" w:fill="F15A29" w:themeFill="accent1"/>
                  <w:textDirection w:val="btLr"/>
                  <w:vAlign w:val="center"/>
                </w:tcPr>
                <w:p w14:paraId="04012122" w14:textId="77777777" w:rsidR="00956635" w:rsidRPr="00D171D8" w:rsidRDefault="00956635" w:rsidP="00956635">
                  <w:pPr>
                    <w:ind w:left="113" w:right="113"/>
                    <w:jc w:val="center"/>
                    <w:rPr>
                      <w:szCs w:val="22"/>
                    </w:rPr>
                  </w:pPr>
                  <w:r w:rsidRPr="00D171D8">
                    <w:rPr>
                      <w:b/>
                      <w:color w:val="FFFFFF" w:themeColor="background1"/>
                      <w:szCs w:val="22"/>
                    </w:rPr>
                    <w:t>Tools</w:t>
                  </w:r>
                </w:p>
              </w:tc>
              <w:tc>
                <w:tcPr>
                  <w:tcW w:w="2843" w:type="dxa"/>
                </w:tcPr>
                <w:p w14:paraId="3A60D56A" w14:textId="55701BCF" w:rsidR="00956635" w:rsidRPr="00D171D8" w:rsidRDefault="00CB49C6" w:rsidP="00D171D8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POSTMAN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2FE828F6" w14:textId="05B76945" w:rsidR="00956635" w:rsidRPr="00D171D8" w:rsidRDefault="00CB49C6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50" w:type="dxa"/>
                  <w:vAlign w:val="center"/>
                </w:tcPr>
                <w:p w14:paraId="78783CF5" w14:textId="094F9C1A" w:rsidR="00956635" w:rsidRPr="00D171D8" w:rsidRDefault="00CD741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25939392" w14:textId="77777777" w:rsidTr="007973B9">
              <w:trPr>
                <w:trHeight w:val="340"/>
              </w:trPr>
              <w:tc>
                <w:tcPr>
                  <w:tcW w:w="446" w:type="dxa"/>
                  <w:vMerge/>
                  <w:shd w:val="clear" w:color="auto" w:fill="F15A29" w:themeFill="accent1"/>
                  <w:textDirection w:val="btLr"/>
                </w:tcPr>
                <w:p w14:paraId="7832E5C4" w14:textId="77777777" w:rsidR="00956635" w:rsidRPr="00D171D8" w:rsidRDefault="00956635" w:rsidP="00956635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43" w:type="dxa"/>
                </w:tcPr>
                <w:p w14:paraId="53A5798D" w14:textId="31CF21D1" w:rsidR="00956635" w:rsidRPr="00D171D8" w:rsidRDefault="00CB49C6" w:rsidP="00D171D8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SOAP UI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0E34FF0D" w14:textId="388047A2" w:rsidR="00956635" w:rsidRPr="00D171D8" w:rsidRDefault="00CB49C6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2</w:t>
                  </w:r>
                </w:p>
              </w:tc>
              <w:tc>
                <w:tcPr>
                  <w:tcW w:w="850" w:type="dxa"/>
                  <w:vAlign w:val="center"/>
                </w:tcPr>
                <w:p w14:paraId="22294D9F" w14:textId="62BC6927" w:rsidR="00956635" w:rsidRPr="00D171D8" w:rsidRDefault="00CD741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169BE758" w14:textId="77777777" w:rsidTr="007973B9">
              <w:trPr>
                <w:trHeight w:val="340"/>
              </w:trPr>
              <w:tc>
                <w:tcPr>
                  <w:tcW w:w="446" w:type="dxa"/>
                  <w:vMerge/>
                  <w:shd w:val="clear" w:color="auto" w:fill="F15A29" w:themeFill="accent1"/>
                  <w:textDirection w:val="btLr"/>
                </w:tcPr>
                <w:p w14:paraId="29911478" w14:textId="77777777" w:rsidR="00956635" w:rsidRPr="00D171D8" w:rsidRDefault="00956635" w:rsidP="00956635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43" w:type="dxa"/>
                </w:tcPr>
                <w:p w14:paraId="3DCAFD8F" w14:textId="3A0EA764" w:rsidR="00956635" w:rsidRPr="00D171D8" w:rsidRDefault="00CB49C6" w:rsidP="00D171D8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JIRA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2F6E391B" w14:textId="1689573E" w:rsidR="00956635" w:rsidRPr="00D171D8" w:rsidRDefault="00CB49C6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7</w:t>
                  </w:r>
                </w:p>
              </w:tc>
              <w:tc>
                <w:tcPr>
                  <w:tcW w:w="850" w:type="dxa"/>
                  <w:vAlign w:val="center"/>
                </w:tcPr>
                <w:p w14:paraId="329198B3" w14:textId="711ADDF9" w:rsidR="00956635" w:rsidRPr="00D171D8" w:rsidRDefault="00CD741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4806A5" w14:paraId="117A7F69" w14:textId="77777777" w:rsidTr="007973B9">
              <w:trPr>
                <w:trHeight w:val="340"/>
              </w:trPr>
              <w:tc>
                <w:tcPr>
                  <w:tcW w:w="446" w:type="dxa"/>
                  <w:shd w:val="clear" w:color="auto" w:fill="F15A29" w:themeFill="accent1"/>
                  <w:textDirection w:val="btLr"/>
                </w:tcPr>
                <w:p w14:paraId="51042999" w14:textId="77777777" w:rsidR="004806A5" w:rsidRPr="00D171D8" w:rsidRDefault="004806A5" w:rsidP="00956635">
                  <w:pPr>
                    <w:ind w:left="113" w:right="113"/>
                    <w:rPr>
                      <w:szCs w:val="22"/>
                    </w:rPr>
                  </w:pPr>
                </w:p>
              </w:tc>
              <w:tc>
                <w:tcPr>
                  <w:tcW w:w="2843" w:type="dxa"/>
                </w:tcPr>
                <w:p w14:paraId="27BCB471" w14:textId="518E60CA" w:rsidR="004806A5" w:rsidRDefault="004806A5" w:rsidP="00D171D8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QTest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0D630F12" w14:textId="5E23FC26" w:rsidR="004806A5" w:rsidRDefault="004806A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14:paraId="2C45EBF9" w14:textId="4D07E766" w:rsidR="004806A5" w:rsidRDefault="004806A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66643217" w14:textId="77777777" w:rsidTr="00A56042">
              <w:trPr>
                <w:cantSplit/>
                <w:trHeight w:val="340"/>
              </w:trPr>
              <w:tc>
                <w:tcPr>
                  <w:tcW w:w="446" w:type="dxa"/>
                  <w:vMerge w:val="restart"/>
                  <w:shd w:val="clear" w:color="auto" w:fill="5D2C81" w:themeFill="accent2"/>
                  <w:textDirection w:val="btLr"/>
                </w:tcPr>
                <w:p w14:paraId="7606C60D" w14:textId="4496A37E" w:rsidR="00956635" w:rsidRPr="00D171D8" w:rsidRDefault="00956635" w:rsidP="00956635">
                  <w:pPr>
                    <w:ind w:left="113" w:right="113"/>
                    <w:jc w:val="center"/>
                    <w:rPr>
                      <w:b/>
                      <w:szCs w:val="22"/>
                    </w:rPr>
                  </w:pPr>
                  <w:r w:rsidRPr="00D171D8">
                    <w:rPr>
                      <w:b/>
                      <w:color w:val="FFFFFF" w:themeColor="background1"/>
                      <w:szCs w:val="22"/>
                    </w:rPr>
                    <w:t>Technology</w:t>
                  </w:r>
                  <w:r w:rsidR="002A6598">
                    <w:rPr>
                      <w:b/>
                      <w:color w:val="FFFFFF" w:themeColor="background1"/>
                      <w:szCs w:val="22"/>
                    </w:rPr>
                    <w:t>/Application</w:t>
                  </w:r>
                  <w:r w:rsidRPr="00D171D8">
                    <w:rPr>
                      <w:b/>
                      <w:color w:val="FFFFFF" w:themeColor="background1"/>
                      <w:szCs w:val="22"/>
                    </w:rPr>
                    <w:t xml:space="preserve"> Experience</w:t>
                  </w:r>
                </w:p>
              </w:tc>
              <w:tc>
                <w:tcPr>
                  <w:tcW w:w="2843" w:type="dxa"/>
                </w:tcPr>
                <w:p w14:paraId="7CE8CB91" w14:textId="2594F646" w:rsidR="00956635" w:rsidRPr="00E35EB7" w:rsidRDefault="00A62416" w:rsidP="00D171D8">
                  <w:pPr>
                    <w:spacing w:after="40"/>
                    <w:rPr>
                      <w:bCs/>
                      <w:szCs w:val="22"/>
                    </w:rPr>
                  </w:pPr>
                  <w:r w:rsidRPr="00E35EB7">
                    <w:rPr>
                      <w:bCs/>
                      <w:szCs w:val="22"/>
                    </w:rPr>
                    <w:t>CRM</w:t>
                  </w:r>
                  <w:r w:rsidR="007209E4">
                    <w:rPr>
                      <w:bCs/>
                      <w:szCs w:val="22"/>
                    </w:rPr>
                    <w:t xml:space="preserve"> S</w:t>
                  </w:r>
                  <w:r w:rsidR="00E35EB7" w:rsidRPr="00E35EB7">
                    <w:rPr>
                      <w:bCs/>
                      <w:szCs w:val="22"/>
                    </w:rPr>
                    <w:t>i</w:t>
                  </w:r>
                  <w:r w:rsidR="007209E4">
                    <w:rPr>
                      <w:bCs/>
                      <w:szCs w:val="22"/>
                    </w:rPr>
                    <w:t>e</w:t>
                  </w:r>
                  <w:r w:rsidR="00E35EB7" w:rsidRPr="00E35EB7">
                    <w:rPr>
                      <w:bCs/>
                      <w:szCs w:val="22"/>
                    </w:rPr>
                    <w:t>bel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09D67AC8" w14:textId="5F85BAFD" w:rsidR="00956635" w:rsidRPr="00A56042" w:rsidRDefault="00A62416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 w:rsidRPr="00A56042"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14:paraId="0430FCF0" w14:textId="2EC28D5F" w:rsidR="00956635" w:rsidRPr="00D171D8" w:rsidRDefault="00CD741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51757718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2CE29152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0AEDBF06" w14:textId="10A15612" w:rsidR="00956635" w:rsidRPr="00D171D8" w:rsidRDefault="00161E43" w:rsidP="00D171D8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Loyalty Program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5DC6008D" w14:textId="36C74A55" w:rsidR="00956635" w:rsidRPr="00D171D8" w:rsidRDefault="007C33A6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2</w:t>
                  </w:r>
                </w:p>
              </w:tc>
              <w:tc>
                <w:tcPr>
                  <w:tcW w:w="850" w:type="dxa"/>
                  <w:vAlign w:val="center"/>
                </w:tcPr>
                <w:p w14:paraId="101003FB" w14:textId="78B64F59" w:rsidR="00956635" w:rsidRPr="00D171D8" w:rsidRDefault="00CD741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1F54DF31" w14:textId="77777777" w:rsidTr="007C33A6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2266B56D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594AEB0A" w14:textId="60B15848" w:rsidR="00956635" w:rsidRPr="00CD741E" w:rsidRDefault="00CD741E" w:rsidP="00D171D8">
                  <w:pPr>
                    <w:spacing w:after="40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Mainframe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2A27D3AC" w14:textId="0E94A092" w:rsidR="00956635" w:rsidRPr="00D171D8" w:rsidRDefault="00CD741E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50" w:type="dxa"/>
                  <w:vAlign w:val="center"/>
                </w:tcPr>
                <w:p w14:paraId="54F03CAF" w14:textId="050F015F" w:rsidR="00956635" w:rsidRPr="00D171D8" w:rsidRDefault="00CD741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1DD9D96C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16031792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0FABFB6F" w14:textId="2B2DFB9A" w:rsidR="00956635" w:rsidRPr="00CD741E" w:rsidRDefault="00CD741E" w:rsidP="00D171D8">
                  <w:pPr>
                    <w:spacing w:after="40"/>
                    <w:rPr>
                      <w:szCs w:val="22"/>
                    </w:rPr>
                  </w:pPr>
                  <w:r w:rsidRPr="00CD741E">
                    <w:rPr>
                      <w:szCs w:val="22"/>
                    </w:rPr>
                    <w:t>Connex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53D97810" w14:textId="1427EF80" w:rsidR="00956635" w:rsidRPr="00D171D8" w:rsidRDefault="00CD741E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14:paraId="58DFD421" w14:textId="288523AC" w:rsidR="00956635" w:rsidRPr="00D171D8" w:rsidRDefault="00CD741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3DDA805F" w14:textId="77777777" w:rsidTr="007C33A6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4976B922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6AA93054" w14:textId="0FD85173" w:rsidR="00956635" w:rsidRPr="00CD741E" w:rsidRDefault="007209E4" w:rsidP="00D171D8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ACAPS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77B004B1" w14:textId="5B1BC635" w:rsidR="00956635" w:rsidRPr="00D171D8" w:rsidRDefault="00CD741E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50" w:type="dxa"/>
                  <w:vAlign w:val="center"/>
                </w:tcPr>
                <w:p w14:paraId="36B0F602" w14:textId="5724883A" w:rsidR="00956635" w:rsidRPr="00D171D8" w:rsidRDefault="00CD741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32A500C8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027B8798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580D85D8" w14:textId="59CFCE3D" w:rsidR="00956635" w:rsidRPr="00CD741E" w:rsidRDefault="00CD741E" w:rsidP="00D171D8">
                  <w:pPr>
                    <w:spacing w:after="40"/>
                    <w:rPr>
                      <w:szCs w:val="22"/>
                    </w:rPr>
                  </w:pPr>
                  <w:r w:rsidRPr="00CD741E">
                    <w:rPr>
                      <w:szCs w:val="22"/>
                    </w:rPr>
                    <w:t>FINSIM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19D48F15" w14:textId="538FCEBF" w:rsidR="00956635" w:rsidRPr="00D171D8" w:rsidRDefault="00CD741E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50" w:type="dxa"/>
                  <w:vAlign w:val="center"/>
                </w:tcPr>
                <w:p w14:paraId="0A81DA6B" w14:textId="6A5BCAC9" w:rsidR="00956635" w:rsidRPr="00D171D8" w:rsidRDefault="00CD741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791EAE6C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7F1BBE30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665C26DB" w14:textId="5BC7ABA8" w:rsidR="00956635" w:rsidRPr="00D171D8" w:rsidRDefault="007209E4" w:rsidP="00D171D8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MCP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784B7D4A" w14:textId="1B1865A8" w:rsidR="00956635" w:rsidRPr="00D171D8" w:rsidRDefault="007209E4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1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14:paraId="03128901" w14:textId="37FDD401" w:rsidR="00956635" w:rsidRPr="00D171D8" w:rsidRDefault="007209E4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5363C10A" w14:textId="77777777" w:rsidTr="007C33A6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291654E2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58C31F04" w14:textId="00F52A73" w:rsidR="00956635" w:rsidRPr="00D171D8" w:rsidRDefault="0009332E" w:rsidP="00D171D8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AIMIA Loyalty Program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5089D024" w14:textId="07DC3CE5" w:rsidR="00956635" w:rsidRPr="00D171D8" w:rsidRDefault="0009332E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14:paraId="5202E04D" w14:textId="57F14A37" w:rsidR="00956635" w:rsidRPr="00D171D8" w:rsidRDefault="0009332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451D5107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34F17905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2EBC8D3C" w14:textId="4B5CA423" w:rsidR="00956635" w:rsidRPr="00D171D8" w:rsidRDefault="0009332E" w:rsidP="00D171D8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FlexiPurchase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1282F72A" w14:textId="42626F29" w:rsidR="00956635" w:rsidRPr="00D171D8" w:rsidRDefault="0009332E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14:paraId="4550BADC" w14:textId="0F525BA0" w:rsidR="00956635" w:rsidRPr="00D171D8" w:rsidRDefault="0009332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0C812DED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10BA61D9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59486F50" w14:textId="65C521F0" w:rsidR="00956635" w:rsidRPr="00D171D8" w:rsidRDefault="0009332E" w:rsidP="00D171D8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Internet Banking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4AE333B7" w14:textId="6520339A" w:rsidR="00956635" w:rsidRPr="00D171D8" w:rsidRDefault="0009332E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14:paraId="0943E3A7" w14:textId="2359F877" w:rsidR="00956635" w:rsidRPr="00D171D8" w:rsidRDefault="0009332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74066347" w14:textId="77777777" w:rsidTr="007C33A6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52CB8FAC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6653AAA0" w14:textId="323AD1E0" w:rsidR="00956635" w:rsidRPr="00D171D8" w:rsidRDefault="0009332E" w:rsidP="00D171D8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Base Global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32C5A09B" w14:textId="36E1A5E8" w:rsidR="00956635" w:rsidRPr="00D171D8" w:rsidRDefault="0009332E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50" w:type="dxa"/>
                  <w:vAlign w:val="center"/>
                </w:tcPr>
                <w:p w14:paraId="62AF2409" w14:textId="50806EB0" w:rsidR="00956635" w:rsidRPr="00D171D8" w:rsidRDefault="0009332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31373F28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341B9E38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229194E6" w14:textId="30A1B4DA" w:rsidR="00956635" w:rsidRPr="00D171D8" w:rsidRDefault="0009332E" w:rsidP="00D171D8">
                  <w:pPr>
                    <w:spacing w:after="4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eBOBS</w:t>
                  </w: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460A0B21" w14:textId="0B4D49E9" w:rsidR="00956635" w:rsidRPr="00D171D8" w:rsidRDefault="0009332E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  <w:r>
                    <w:rPr>
                      <w:b/>
                      <w:color w:val="FFFFFF" w:themeColor="background1"/>
                      <w:szCs w:val="22"/>
                    </w:rPr>
                    <w:t>3</w:t>
                  </w:r>
                </w:p>
              </w:tc>
              <w:tc>
                <w:tcPr>
                  <w:tcW w:w="850" w:type="dxa"/>
                  <w:vAlign w:val="center"/>
                </w:tcPr>
                <w:p w14:paraId="0A59C716" w14:textId="5E9C601E" w:rsidR="00956635" w:rsidRPr="00D171D8" w:rsidRDefault="0009332E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Yes</w:t>
                  </w:r>
                </w:p>
              </w:tc>
            </w:tr>
            <w:tr w:rsidR="00956635" w14:paraId="697A8F39" w14:textId="77777777" w:rsidTr="007C33A6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2F7EA2CC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2838279B" w14:textId="76883C45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0D542154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14:paraId="6F8F59F2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6E98157F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1DD576B8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213831BC" w14:textId="637D0E96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03D8B851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2C23A5B0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4F13D9F4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5B7D8AB1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7A3E9551" w14:textId="77777777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4DF34FA4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0A43334D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7ABF297C" w14:textId="77777777" w:rsidTr="007C33A6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479D3C55" w14:textId="77777777" w:rsidR="00956635" w:rsidRPr="006D3103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762068C9" w14:textId="4FA58382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5460D40A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14:paraId="21B36890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5971E020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12A77DB3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3E8DF50C" w14:textId="77777777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66FEAFF7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53B17211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76D4358B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00AFFF53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7AE2C281" w14:textId="77777777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684CC746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6485A9E9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682790C1" w14:textId="77777777" w:rsidTr="007C33A6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461716E6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7ED643B4" w14:textId="1BB2E51A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7CF03B89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2728ED62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40E0A5C6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50E9393E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1E45E667" w14:textId="77777777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7AA4BFF3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1D64D8DF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133E63A5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054470B4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2DA45FB7" w14:textId="77777777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15F8BD69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02871507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0E40C69D" w14:textId="77777777" w:rsidTr="007C33A6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5B8169F6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0ECAFBFB" w14:textId="390BC5E0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1C317818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14:paraId="30D8F521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38B59409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66101D6B" w14:textId="77777777" w:rsidR="00956635" w:rsidRPr="00B332E0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13458E68" w14:textId="77777777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6E74DAE9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13FF0027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2BDEAE48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28FCFC21" w14:textId="77777777" w:rsidR="00956635" w:rsidRPr="006D3103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0C61562F" w14:textId="77777777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0D33F489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1D38ECBC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76162159" w14:textId="77777777" w:rsidTr="007C33A6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18D0CCA9" w14:textId="77777777" w:rsidR="00956635" w:rsidRPr="006D3103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1D483455" w14:textId="13B2FB65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760C588C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52ADF17D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1A4E27CA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4A0A4479" w14:textId="77777777" w:rsidR="00956635" w:rsidRPr="006D3103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06F1BA97" w14:textId="77777777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028FE42A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6530C04D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316DFCE4" w14:textId="77777777" w:rsidTr="007973B9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43592462" w14:textId="77777777" w:rsidR="00956635" w:rsidRPr="006D3103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4DD59FB0" w14:textId="77777777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175C05D8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14:paraId="40590051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  <w:tr w:rsidR="00956635" w14:paraId="6468EE4B" w14:textId="77777777" w:rsidTr="007C33A6">
              <w:trPr>
                <w:cantSplit/>
                <w:trHeight w:val="340"/>
              </w:trPr>
              <w:tc>
                <w:tcPr>
                  <w:tcW w:w="446" w:type="dxa"/>
                  <w:vMerge/>
                  <w:shd w:val="clear" w:color="auto" w:fill="5D2C81" w:themeFill="accent2"/>
                  <w:textDirection w:val="btLr"/>
                </w:tcPr>
                <w:p w14:paraId="638B8C05" w14:textId="77777777" w:rsidR="00956635" w:rsidRPr="006D3103" w:rsidRDefault="00956635" w:rsidP="00956635">
                  <w:pPr>
                    <w:ind w:left="113" w:right="113"/>
                    <w:jc w:val="center"/>
                    <w:rPr>
                      <w:rFonts w:ascii="Arial" w:hAnsi="Arial"/>
                      <w:sz w:val="20"/>
                    </w:rPr>
                  </w:pPr>
                </w:p>
              </w:tc>
              <w:tc>
                <w:tcPr>
                  <w:tcW w:w="2843" w:type="dxa"/>
                </w:tcPr>
                <w:p w14:paraId="7B8789CF" w14:textId="5462FD13" w:rsidR="00956635" w:rsidRPr="00D171D8" w:rsidRDefault="00956635" w:rsidP="00D171D8">
                  <w:pPr>
                    <w:spacing w:after="40"/>
                    <w:rPr>
                      <w:szCs w:val="22"/>
                    </w:rPr>
                  </w:pPr>
                </w:p>
              </w:tc>
              <w:tc>
                <w:tcPr>
                  <w:tcW w:w="851" w:type="dxa"/>
                  <w:shd w:val="clear" w:color="auto" w:fill="A6A6A6" w:themeFill="background1" w:themeFillShade="A6"/>
                  <w:vAlign w:val="center"/>
                </w:tcPr>
                <w:p w14:paraId="19BEBCEB" w14:textId="77777777" w:rsidR="00956635" w:rsidRPr="00D171D8" w:rsidRDefault="00956635" w:rsidP="00956635">
                  <w:pPr>
                    <w:spacing w:after="40"/>
                    <w:jc w:val="center"/>
                    <w:rPr>
                      <w:b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850" w:type="dxa"/>
                  <w:shd w:val="clear" w:color="auto" w:fill="FFFFFF" w:themeFill="background1"/>
                  <w:vAlign w:val="center"/>
                </w:tcPr>
                <w:p w14:paraId="45623A72" w14:textId="77777777" w:rsidR="00956635" w:rsidRPr="00D171D8" w:rsidRDefault="00956635" w:rsidP="00956635">
                  <w:pPr>
                    <w:spacing w:after="40"/>
                    <w:jc w:val="center"/>
                    <w:rPr>
                      <w:szCs w:val="22"/>
                    </w:rPr>
                  </w:pPr>
                </w:p>
              </w:tc>
            </w:tr>
          </w:tbl>
          <w:p w14:paraId="06FA9425" w14:textId="77777777" w:rsidR="004D461C" w:rsidRDefault="004D461C" w:rsidP="0061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120444" w14:textId="77777777" w:rsidR="004D461C" w:rsidRDefault="004D461C" w:rsidP="0061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3A80B8" w14:textId="77777777" w:rsidR="004D461C" w:rsidRDefault="004D461C" w:rsidP="00613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DD85D7" w14:textId="77777777" w:rsidR="00DF5EB4" w:rsidRDefault="00DF5EB4" w:rsidP="00503C33">
      <w:pPr>
        <w:sectPr w:rsidR="00DF5EB4" w:rsidSect="00DF5EB4">
          <w:headerReference w:type="default" r:id="rId8"/>
          <w:footerReference w:type="default" r:id="rId9"/>
          <w:type w:val="continuous"/>
          <w:pgSz w:w="11900" w:h="16840" w:code="9"/>
          <w:pgMar w:top="1418" w:right="720" w:bottom="1134" w:left="720" w:header="397" w:footer="397" w:gutter="0"/>
          <w:cols w:space="567"/>
          <w:docGrid w:linePitch="360"/>
        </w:sectPr>
      </w:pPr>
    </w:p>
    <w:p w14:paraId="76646231" w14:textId="77777777" w:rsidR="00B3255B" w:rsidRPr="009E52A9" w:rsidRDefault="00B3255B" w:rsidP="00F22A55">
      <w:pPr>
        <w:rPr>
          <w:sz w:val="10"/>
        </w:rPr>
      </w:pPr>
    </w:p>
    <w:sectPr w:rsidR="00B3255B" w:rsidRPr="009E52A9" w:rsidSect="00353610">
      <w:type w:val="continuous"/>
      <w:pgSz w:w="11900" w:h="16840" w:code="9"/>
      <w:pgMar w:top="1418" w:right="720" w:bottom="1134" w:left="720" w:header="397" w:footer="397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C309D" w14:textId="77777777" w:rsidR="00BA687F" w:rsidRDefault="00BA687F" w:rsidP="00503C33">
      <w:r>
        <w:separator/>
      </w:r>
    </w:p>
  </w:endnote>
  <w:endnote w:type="continuationSeparator" w:id="0">
    <w:p w14:paraId="01B7C673" w14:textId="77777777" w:rsidR="00BA687F" w:rsidRDefault="00BA687F" w:rsidP="0050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?????? Pro W3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BA8DB" w14:textId="431EFD51" w:rsidR="00390AC5" w:rsidRDefault="00390AC5">
    <w:pPr>
      <w:pStyle w:val="Footer"/>
      <w:jc w:val="center"/>
      <w:rPr>
        <w:caps/>
        <w:noProof/>
        <w:color w:val="F15A29" w:themeColor="accent1"/>
      </w:rPr>
    </w:pPr>
    <w:r>
      <w:rPr>
        <w:caps/>
        <w:color w:val="F15A29" w:themeColor="accent1"/>
      </w:rPr>
      <w:fldChar w:fldCharType="begin"/>
    </w:r>
    <w:r>
      <w:rPr>
        <w:caps/>
        <w:color w:val="F15A29" w:themeColor="accent1"/>
      </w:rPr>
      <w:instrText xml:space="preserve"> PAGE   \* MERGEFORMAT </w:instrText>
    </w:r>
    <w:r>
      <w:rPr>
        <w:caps/>
        <w:color w:val="F15A29" w:themeColor="accent1"/>
      </w:rPr>
      <w:fldChar w:fldCharType="separate"/>
    </w:r>
    <w:r w:rsidR="00DC7EA6">
      <w:rPr>
        <w:caps/>
        <w:noProof/>
        <w:color w:val="F15A29" w:themeColor="accent1"/>
      </w:rPr>
      <w:t>2</w:t>
    </w:r>
    <w:r>
      <w:rPr>
        <w:caps/>
        <w:noProof/>
        <w:color w:val="F15A29" w:themeColor="accent1"/>
      </w:rPr>
      <w:fldChar w:fldCharType="end"/>
    </w:r>
  </w:p>
  <w:p w14:paraId="50DD284B" w14:textId="2F7307B6" w:rsidR="00613054" w:rsidRPr="00C2410D" w:rsidRDefault="00613054" w:rsidP="00503C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D01D7" w14:textId="77777777" w:rsidR="00BA687F" w:rsidRDefault="00BA687F" w:rsidP="00503C33">
      <w:r>
        <w:separator/>
      </w:r>
    </w:p>
  </w:footnote>
  <w:footnote w:type="continuationSeparator" w:id="0">
    <w:p w14:paraId="362263A4" w14:textId="77777777" w:rsidR="00BA687F" w:rsidRDefault="00BA687F" w:rsidP="00503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A8A74" w14:textId="7FA66942" w:rsidR="00390AC5" w:rsidRDefault="00390AC5">
    <w:pPr>
      <w:pStyle w:val="Header"/>
    </w:pPr>
  </w:p>
  <w:p w14:paraId="617D055C" w14:textId="285334BA" w:rsidR="00613054" w:rsidRDefault="00613054" w:rsidP="00503C33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4FA2"/>
    <w:multiLevelType w:val="hybridMultilevel"/>
    <w:tmpl w:val="8D8E1BE8"/>
    <w:lvl w:ilvl="0" w:tplc="C34003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A8D"/>
    <w:multiLevelType w:val="hybridMultilevel"/>
    <w:tmpl w:val="E4BA3E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C5E5A"/>
    <w:multiLevelType w:val="hybridMultilevel"/>
    <w:tmpl w:val="EF60DA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0EC1"/>
    <w:multiLevelType w:val="hybridMultilevel"/>
    <w:tmpl w:val="2CD08618"/>
    <w:lvl w:ilvl="0" w:tplc="CF7EB856">
      <w:start w:val="1"/>
      <w:numFmt w:val="bullet"/>
      <w:pStyle w:val="AHQAddRoleBullet"/>
      <w:lvlText w:val=""/>
      <w:lvlJc w:val="left"/>
      <w:pPr>
        <w:ind w:left="360" w:hanging="360"/>
      </w:pPr>
      <w:rPr>
        <w:rFonts w:ascii="Symbol" w:hAnsi="Symbol" w:hint="default"/>
        <w:color w:val="5D2C81" w:themeColor="accent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DF78E1"/>
    <w:multiLevelType w:val="hybridMultilevel"/>
    <w:tmpl w:val="58785BEE"/>
    <w:lvl w:ilvl="0" w:tplc="27D2187A">
      <w:start w:val="1"/>
      <w:numFmt w:val="bullet"/>
      <w:pStyle w:val="ListParagraph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C4D28DC"/>
    <w:multiLevelType w:val="hybridMultilevel"/>
    <w:tmpl w:val="9648ED00"/>
    <w:lvl w:ilvl="0" w:tplc="B874DA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DD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E62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9A7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8CC5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46E5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0A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6C3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6A6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17256"/>
    <w:multiLevelType w:val="hybridMultilevel"/>
    <w:tmpl w:val="2DFEF6E0"/>
    <w:lvl w:ilvl="0" w:tplc="423E9C10">
      <w:start w:val="1"/>
      <w:numFmt w:val="bullet"/>
      <w:pStyle w:val="Cb2bullet"/>
      <w:lvlText w:val=""/>
      <w:lvlJc w:val="left"/>
      <w:pPr>
        <w:ind w:left="720" w:hanging="360"/>
      </w:pPr>
      <w:rPr>
        <w:rFonts w:ascii="Symbol" w:hAnsi="Symbol" w:hint="default"/>
        <w:color w:val="5D2C8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46310"/>
    <w:multiLevelType w:val="hybridMultilevel"/>
    <w:tmpl w:val="103C19F6"/>
    <w:lvl w:ilvl="0" w:tplc="6F6E5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B5686"/>
    <w:multiLevelType w:val="hybridMultilevel"/>
    <w:tmpl w:val="A3A6A3DC"/>
    <w:lvl w:ilvl="0" w:tplc="AFE681EE">
      <w:start w:val="1"/>
      <w:numFmt w:val="bullet"/>
      <w:pStyle w:val="AHQSkillsBullet"/>
      <w:lvlText w:val=""/>
      <w:lvlJc w:val="left"/>
      <w:pPr>
        <w:ind w:left="720" w:hanging="360"/>
      </w:pPr>
      <w:rPr>
        <w:rFonts w:ascii="Symbol" w:hAnsi="Symbol" w:hint="default"/>
        <w:color w:val="5D2C81" w:themeColor="accent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55EBE"/>
    <w:multiLevelType w:val="hybridMultilevel"/>
    <w:tmpl w:val="6A608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8"/>
  </w:num>
  <w:num w:numId="23">
    <w:abstractNumId w:val="8"/>
    <w:lvlOverride w:ilvl="0">
      <w:startOverride w:val="1"/>
    </w:lvlOverride>
  </w:num>
  <w:num w:numId="24">
    <w:abstractNumId w:val="6"/>
  </w:num>
  <w:num w:numId="25">
    <w:abstractNumId w:val="3"/>
  </w:num>
  <w:num w:numId="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F7D"/>
    <w:rsid w:val="00000311"/>
    <w:rsid w:val="000016FE"/>
    <w:rsid w:val="0000614F"/>
    <w:rsid w:val="0001385F"/>
    <w:rsid w:val="00031D2C"/>
    <w:rsid w:val="000350F9"/>
    <w:rsid w:val="00046948"/>
    <w:rsid w:val="0005126B"/>
    <w:rsid w:val="00052818"/>
    <w:rsid w:val="000560BF"/>
    <w:rsid w:val="00060A33"/>
    <w:rsid w:val="00070997"/>
    <w:rsid w:val="00070E3C"/>
    <w:rsid w:val="000803B9"/>
    <w:rsid w:val="00080788"/>
    <w:rsid w:val="0008693A"/>
    <w:rsid w:val="0009240B"/>
    <w:rsid w:val="0009332E"/>
    <w:rsid w:val="000934BB"/>
    <w:rsid w:val="00095D2E"/>
    <w:rsid w:val="000A0FF1"/>
    <w:rsid w:val="000A73E4"/>
    <w:rsid w:val="000A7FDE"/>
    <w:rsid w:val="000B4346"/>
    <w:rsid w:val="000C0711"/>
    <w:rsid w:val="000C264E"/>
    <w:rsid w:val="000D26A3"/>
    <w:rsid w:val="000D4617"/>
    <w:rsid w:val="000D5446"/>
    <w:rsid w:val="000E4BCA"/>
    <w:rsid w:val="000E5FC0"/>
    <w:rsid w:val="000E6F44"/>
    <w:rsid w:val="000F41D2"/>
    <w:rsid w:val="000F4CCB"/>
    <w:rsid w:val="000F53A0"/>
    <w:rsid w:val="00100269"/>
    <w:rsid w:val="001076A9"/>
    <w:rsid w:val="0010793E"/>
    <w:rsid w:val="00110F2C"/>
    <w:rsid w:val="001112E8"/>
    <w:rsid w:val="00120EFE"/>
    <w:rsid w:val="0012180F"/>
    <w:rsid w:val="001239B0"/>
    <w:rsid w:val="001357DB"/>
    <w:rsid w:val="001436A6"/>
    <w:rsid w:val="0014515C"/>
    <w:rsid w:val="001476B3"/>
    <w:rsid w:val="001553B2"/>
    <w:rsid w:val="00161E43"/>
    <w:rsid w:val="00162F80"/>
    <w:rsid w:val="0016746C"/>
    <w:rsid w:val="00172804"/>
    <w:rsid w:val="00174BDD"/>
    <w:rsid w:val="0017586E"/>
    <w:rsid w:val="00177113"/>
    <w:rsid w:val="00180038"/>
    <w:rsid w:val="001909C1"/>
    <w:rsid w:val="00194069"/>
    <w:rsid w:val="00194CA6"/>
    <w:rsid w:val="001A1486"/>
    <w:rsid w:val="001A5D23"/>
    <w:rsid w:val="001B19AD"/>
    <w:rsid w:val="001B58F7"/>
    <w:rsid w:val="001B626F"/>
    <w:rsid w:val="001C2699"/>
    <w:rsid w:val="001C4882"/>
    <w:rsid w:val="001D46E2"/>
    <w:rsid w:val="001D491C"/>
    <w:rsid w:val="001D6ECB"/>
    <w:rsid w:val="001E106D"/>
    <w:rsid w:val="001E16F2"/>
    <w:rsid w:val="001E2DD8"/>
    <w:rsid w:val="001E5267"/>
    <w:rsid w:val="001F09B9"/>
    <w:rsid w:val="001F3750"/>
    <w:rsid w:val="001F4C82"/>
    <w:rsid w:val="00203453"/>
    <w:rsid w:val="00204861"/>
    <w:rsid w:val="00214F26"/>
    <w:rsid w:val="00216389"/>
    <w:rsid w:val="00216BE7"/>
    <w:rsid w:val="00231792"/>
    <w:rsid w:val="00232F7D"/>
    <w:rsid w:val="002361D2"/>
    <w:rsid w:val="00237CF5"/>
    <w:rsid w:val="002462EE"/>
    <w:rsid w:val="002465DB"/>
    <w:rsid w:val="00254933"/>
    <w:rsid w:val="0026005F"/>
    <w:rsid w:val="00261594"/>
    <w:rsid w:val="00261C4E"/>
    <w:rsid w:val="00263084"/>
    <w:rsid w:val="0027120F"/>
    <w:rsid w:val="002747D1"/>
    <w:rsid w:val="00280CA7"/>
    <w:rsid w:val="00287435"/>
    <w:rsid w:val="00287653"/>
    <w:rsid w:val="002908DA"/>
    <w:rsid w:val="00295142"/>
    <w:rsid w:val="00297ADD"/>
    <w:rsid w:val="00297C9A"/>
    <w:rsid w:val="002A622F"/>
    <w:rsid w:val="002A6598"/>
    <w:rsid w:val="002B08BB"/>
    <w:rsid w:val="002B11EB"/>
    <w:rsid w:val="002B26DC"/>
    <w:rsid w:val="002B6298"/>
    <w:rsid w:val="002B639E"/>
    <w:rsid w:val="002C0DCE"/>
    <w:rsid w:val="002E039B"/>
    <w:rsid w:val="002F31D8"/>
    <w:rsid w:val="002F43EE"/>
    <w:rsid w:val="003015AB"/>
    <w:rsid w:val="00302FDD"/>
    <w:rsid w:val="0030372D"/>
    <w:rsid w:val="00304C5E"/>
    <w:rsid w:val="003151EE"/>
    <w:rsid w:val="00327252"/>
    <w:rsid w:val="00327AB9"/>
    <w:rsid w:val="00327B0C"/>
    <w:rsid w:val="00336CFA"/>
    <w:rsid w:val="00340193"/>
    <w:rsid w:val="00345BD4"/>
    <w:rsid w:val="00351CBF"/>
    <w:rsid w:val="00353610"/>
    <w:rsid w:val="003555F0"/>
    <w:rsid w:val="00362595"/>
    <w:rsid w:val="003679E2"/>
    <w:rsid w:val="0037602A"/>
    <w:rsid w:val="003871A3"/>
    <w:rsid w:val="00390AC5"/>
    <w:rsid w:val="00391317"/>
    <w:rsid w:val="003A047E"/>
    <w:rsid w:val="003A1BE0"/>
    <w:rsid w:val="003A58DE"/>
    <w:rsid w:val="003B21B2"/>
    <w:rsid w:val="003B5320"/>
    <w:rsid w:val="003C2956"/>
    <w:rsid w:val="003C4017"/>
    <w:rsid w:val="003C6321"/>
    <w:rsid w:val="003D2E13"/>
    <w:rsid w:val="003D39D8"/>
    <w:rsid w:val="003D5980"/>
    <w:rsid w:val="003D5DEB"/>
    <w:rsid w:val="003D6847"/>
    <w:rsid w:val="003D755D"/>
    <w:rsid w:val="004034D1"/>
    <w:rsid w:val="00406458"/>
    <w:rsid w:val="0041098C"/>
    <w:rsid w:val="004172F3"/>
    <w:rsid w:val="004244FE"/>
    <w:rsid w:val="004279B5"/>
    <w:rsid w:val="00430FDE"/>
    <w:rsid w:val="00432507"/>
    <w:rsid w:val="0046201A"/>
    <w:rsid w:val="00471025"/>
    <w:rsid w:val="004806A5"/>
    <w:rsid w:val="00482A4A"/>
    <w:rsid w:val="00485795"/>
    <w:rsid w:val="00486C42"/>
    <w:rsid w:val="004903AC"/>
    <w:rsid w:val="00492935"/>
    <w:rsid w:val="004A0844"/>
    <w:rsid w:val="004B331D"/>
    <w:rsid w:val="004B6947"/>
    <w:rsid w:val="004B6B97"/>
    <w:rsid w:val="004C24C6"/>
    <w:rsid w:val="004D2016"/>
    <w:rsid w:val="004D461C"/>
    <w:rsid w:val="004E249F"/>
    <w:rsid w:val="004E328F"/>
    <w:rsid w:val="004E5186"/>
    <w:rsid w:val="004F0412"/>
    <w:rsid w:val="0050171A"/>
    <w:rsid w:val="005028CD"/>
    <w:rsid w:val="00503C33"/>
    <w:rsid w:val="00504D87"/>
    <w:rsid w:val="005166A4"/>
    <w:rsid w:val="00516ED6"/>
    <w:rsid w:val="00523BE7"/>
    <w:rsid w:val="005304D9"/>
    <w:rsid w:val="0053290A"/>
    <w:rsid w:val="00540B7A"/>
    <w:rsid w:val="00545E35"/>
    <w:rsid w:val="0054609D"/>
    <w:rsid w:val="00546458"/>
    <w:rsid w:val="0055381B"/>
    <w:rsid w:val="00554E82"/>
    <w:rsid w:val="00555081"/>
    <w:rsid w:val="0055647C"/>
    <w:rsid w:val="00564F4E"/>
    <w:rsid w:val="00573DCB"/>
    <w:rsid w:val="005803D4"/>
    <w:rsid w:val="0058177E"/>
    <w:rsid w:val="00582C40"/>
    <w:rsid w:val="00583425"/>
    <w:rsid w:val="005841AE"/>
    <w:rsid w:val="00590DC0"/>
    <w:rsid w:val="00592620"/>
    <w:rsid w:val="00593A41"/>
    <w:rsid w:val="00594203"/>
    <w:rsid w:val="005962AC"/>
    <w:rsid w:val="00597368"/>
    <w:rsid w:val="005A6794"/>
    <w:rsid w:val="005B22BB"/>
    <w:rsid w:val="005E716C"/>
    <w:rsid w:val="005E7ECF"/>
    <w:rsid w:val="005F215B"/>
    <w:rsid w:val="005F3FF5"/>
    <w:rsid w:val="006049BD"/>
    <w:rsid w:val="00613054"/>
    <w:rsid w:val="0061539B"/>
    <w:rsid w:val="00625150"/>
    <w:rsid w:val="0062639F"/>
    <w:rsid w:val="0062731B"/>
    <w:rsid w:val="0063171F"/>
    <w:rsid w:val="0063369E"/>
    <w:rsid w:val="00633A4A"/>
    <w:rsid w:val="00634A77"/>
    <w:rsid w:val="0063552F"/>
    <w:rsid w:val="0064054F"/>
    <w:rsid w:val="006406D7"/>
    <w:rsid w:val="00640F6F"/>
    <w:rsid w:val="00643832"/>
    <w:rsid w:val="0065168C"/>
    <w:rsid w:val="00653129"/>
    <w:rsid w:val="00654515"/>
    <w:rsid w:val="006547AE"/>
    <w:rsid w:val="006549C1"/>
    <w:rsid w:val="00654CFF"/>
    <w:rsid w:val="00661164"/>
    <w:rsid w:val="00661AB4"/>
    <w:rsid w:val="006649EF"/>
    <w:rsid w:val="00670A6E"/>
    <w:rsid w:val="00671C79"/>
    <w:rsid w:val="0067276B"/>
    <w:rsid w:val="006736BE"/>
    <w:rsid w:val="006763F5"/>
    <w:rsid w:val="0069103B"/>
    <w:rsid w:val="00695DDF"/>
    <w:rsid w:val="006A197D"/>
    <w:rsid w:val="006A3D68"/>
    <w:rsid w:val="006B1C9C"/>
    <w:rsid w:val="006B392B"/>
    <w:rsid w:val="006B7986"/>
    <w:rsid w:val="006C10E0"/>
    <w:rsid w:val="006C5B2E"/>
    <w:rsid w:val="006C5F1A"/>
    <w:rsid w:val="006D0B22"/>
    <w:rsid w:val="006D0C15"/>
    <w:rsid w:val="006D616C"/>
    <w:rsid w:val="006D675A"/>
    <w:rsid w:val="006E082F"/>
    <w:rsid w:val="006E5693"/>
    <w:rsid w:val="006E57F9"/>
    <w:rsid w:val="006E5D65"/>
    <w:rsid w:val="006E5E68"/>
    <w:rsid w:val="006F1362"/>
    <w:rsid w:val="006F37CA"/>
    <w:rsid w:val="006F3EBC"/>
    <w:rsid w:val="006F5DE4"/>
    <w:rsid w:val="006F67E2"/>
    <w:rsid w:val="00707027"/>
    <w:rsid w:val="007132AE"/>
    <w:rsid w:val="00715483"/>
    <w:rsid w:val="00717F40"/>
    <w:rsid w:val="007209E4"/>
    <w:rsid w:val="00724F51"/>
    <w:rsid w:val="007337AC"/>
    <w:rsid w:val="00740645"/>
    <w:rsid w:val="00742FA1"/>
    <w:rsid w:val="00746ACF"/>
    <w:rsid w:val="007533EC"/>
    <w:rsid w:val="00755107"/>
    <w:rsid w:val="00760DC5"/>
    <w:rsid w:val="007626E4"/>
    <w:rsid w:val="00762A26"/>
    <w:rsid w:val="00764E02"/>
    <w:rsid w:val="007667EC"/>
    <w:rsid w:val="00771A5E"/>
    <w:rsid w:val="00776536"/>
    <w:rsid w:val="00776B0F"/>
    <w:rsid w:val="00777AAC"/>
    <w:rsid w:val="00782277"/>
    <w:rsid w:val="00787153"/>
    <w:rsid w:val="00792F5D"/>
    <w:rsid w:val="00794BE6"/>
    <w:rsid w:val="007973B9"/>
    <w:rsid w:val="007A1DD7"/>
    <w:rsid w:val="007A30C9"/>
    <w:rsid w:val="007A3C8B"/>
    <w:rsid w:val="007B1AF3"/>
    <w:rsid w:val="007B79D3"/>
    <w:rsid w:val="007C2F58"/>
    <w:rsid w:val="007C33A6"/>
    <w:rsid w:val="007C33A7"/>
    <w:rsid w:val="007C3F84"/>
    <w:rsid w:val="007D47E8"/>
    <w:rsid w:val="007E1FF6"/>
    <w:rsid w:val="007E254F"/>
    <w:rsid w:val="007F0F19"/>
    <w:rsid w:val="007F1E09"/>
    <w:rsid w:val="007F2023"/>
    <w:rsid w:val="007F2566"/>
    <w:rsid w:val="007F4F4E"/>
    <w:rsid w:val="008018D7"/>
    <w:rsid w:val="008042B9"/>
    <w:rsid w:val="0080431A"/>
    <w:rsid w:val="008047BB"/>
    <w:rsid w:val="00805EB4"/>
    <w:rsid w:val="00806561"/>
    <w:rsid w:val="00806C07"/>
    <w:rsid w:val="00815991"/>
    <w:rsid w:val="008204F3"/>
    <w:rsid w:val="00823908"/>
    <w:rsid w:val="00827852"/>
    <w:rsid w:val="00832101"/>
    <w:rsid w:val="0083561A"/>
    <w:rsid w:val="00836016"/>
    <w:rsid w:val="0083655B"/>
    <w:rsid w:val="00837EEB"/>
    <w:rsid w:val="0084409D"/>
    <w:rsid w:val="00847E4D"/>
    <w:rsid w:val="00860324"/>
    <w:rsid w:val="00873A1F"/>
    <w:rsid w:val="008843B2"/>
    <w:rsid w:val="008904FD"/>
    <w:rsid w:val="008973CA"/>
    <w:rsid w:val="008A26D0"/>
    <w:rsid w:val="008A5199"/>
    <w:rsid w:val="008B016A"/>
    <w:rsid w:val="008B2ABF"/>
    <w:rsid w:val="008B3E94"/>
    <w:rsid w:val="008B4F9C"/>
    <w:rsid w:val="008B6F48"/>
    <w:rsid w:val="008B7D4D"/>
    <w:rsid w:val="008C1CC9"/>
    <w:rsid w:val="008C2870"/>
    <w:rsid w:val="008C7FB0"/>
    <w:rsid w:val="008D0D23"/>
    <w:rsid w:val="008D1BBE"/>
    <w:rsid w:val="008D32A6"/>
    <w:rsid w:val="008E0F1E"/>
    <w:rsid w:val="008F0493"/>
    <w:rsid w:val="008F1571"/>
    <w:rsid w:val="008F3568"/>
    <w:rsid w:val="008F6615"/>
    <w:rsid w:val="00900FCE"/>
    <w:rsid w:val="00903B2D"/>
    <w:rsid w:val="009046E9"/>
    <w:rsid w:val="00912EBD"/>
    <w:rsid w:val="00916E7D"/>
    <w:rsid w:val="00921FF5"/>
    <w:rsid w:val="00926745"/>
    <w:rsid w:val="00927C0F"/>
    <w:rsid w:val="00934359"/>
    <w:rsid w:val="00934965"/>
    <w:rsid w:val="00945175"/>
    <w:rsid w:val="009465ED"/>
    <w:rsid w:val="00946DB6"/>
    <w:rsid w:val="0094771D"/>
    <w:rsid w:val="0095189D"/>
    <w:rsid w:val="00956339"/>
    <w:rsid w:val="00956635"/>
    <w:rsid w:val="00960139"/>
    <w:rsid w:val="00964179"/>
    <w:rsid w:val="00964286"/>
    <w:rsid w:val="00967F42"/>
    <w:rsid w:val="00970630"/>
    <w:rsid w:val="009811E4"/>
    <w:rsid w:val="00986EB9"/>
    <w:rsid w:val="00987CC1"/>
    <w:rsid w:val="00993BAF"/>
    <w:rsid w:val="0099707A"/>
    <w:rsid w:val="009A1D0D"/>
    <w:rsid w:val="009A23CC"/>
    <w:rsid w:val="009A76A6"/>
    <w:rsid w:val="009A7866"/>
    <w:rsid w:val="009C74D8"/>
    <w:rsid w:val="009D116D"/>
    <w:rsid w:val="009D37C4"/>
    <w:rsid w:val="009D6414"/>
    <w:rsid w:val="009E143E"/>
    <w:rsid w:val="009E33EC"/>
    <w:rsid w:val="009E343E"/>
    <w:rsid w:val="009E45D9"/>
    <w:rsid w:val="009E52A9"/>
    <w:rsid w:val="00A03C7A"/>
    <w:rsid w:val="00A03EAC"/>
    <w:rsid w:val="00A058C1"/>
    <w:rsid w:val="00A06EDE"/>
    <w:rsid w:val="00A13798"/>
    <w:rsid w:val="00A17F63"/>
    <w:rsid w:val="00A252E3"/>
    <w:rsid w:val="00A25309"/>
    <w:rsid w:val="00A338EE"/>
    <w:rsid w:val="00A36F36"/>
    <w:rsid w:val="00A45C70"/>
    <w:rsid w:val="00A46545"/>
    <w:rsid w:val="00A50991"/>
    <w:rsid w:val="00A5237B"/>
    <w:rsid w:val="00A55A48"/>
    <w:rsid w:val="00A56042"/>
    <w:rsid w:val="00A62416"/>
    <w:rsid w:val="00A62D91"/>
    <w:rsid w:val="00A671F6"/>
    <w:rsid w:val="00A75A67"/>
    <w:rsid w:val="00A839D5"/>
    <w:rsid w:val="00A93E24"/>
    <w:rsid w:val="00A967E2"/>
    <w:rsid w:val="00AA112A"/>
    <w:rsid w:val="00AA3D68"/>
    <w:rsid w:val="00AA4DDE"/>
    <w:rsid w:val="00AB5046"/>
    <w:rsid w:val="00AC1AD8"/>
    <w:rsid w:val="00AC54F7"/>
    <w:rsid w:val="00AD3687"/>
    <w:rsid w:val="00AD6363"/>
    <w:rsid w:val="00AE1EF7"/>
    <w:rsid w:val="00AE248A"/>
    <w:rsid w:val="00AF1087"/>
    <w:rsid w:val="00AF2CF0"/>
    <w:rsid w:val="00AF5D58"/>
    <w:rsid w:val="00AF7591"/>
    <w:rsid w:val="00B0514B"/>
    <w:rsid w:val="00B11B17"/>
    <w:rsid w:val="00B16343"/>
    <w:rsid w:val="00B1658E"/>
    <w:rsid w:val="00B20BF9"/>
    <w:rsid w:val="00B23B07"/>
    <w:rsid w:val="00B25919"/>
    <w:rsid w:val="00B30ED2"/>
    <w:rsid w:val="00B3101C"/>
    <w:rsid w:val="00B3255B"/>
    <w:rsid w:val="00B325FF"/>
    <w:rsid w:val="00B501F0"/>
    <w:rsid w:val="00B52854"/>
    <w:rsid w:val="00B54D0A"/>
    <w:rsid w:val="00B72547"/>
    <w:rsid w:val="00B80E91"/>
    <w:rsid w:val="00B853A0"/>
    <w:rsid w:val="00B8724B"/>
    <w:rsid w:val="00B93832"/>
    <w:rsid w:val="00BA4F21"/>
    <w:rsid w:val="00BA687F"/>
    <w:rsid w:val="00BA7A6A"/>
    <w:rsid w:val="00BB0F4B"/>
    <w:rsid w:val="00BB17A6"/>
    <w:rsid w:val="00BB2EAA"/>
    <w:rsid w:val="00BB4C2C"/>
    <w:rsid w:val="00BC159C"/>
    <w:rsid w:val="00BC3D15"/>
    <w:rsid w:val="00BC5300"/>
    <w:rsid w:val="00BD0A14"/>
    <w:rsid w:val="00BD3056"/>
    <w:rsid w:val="00BD61C3"/>
    <w:rsid w:val="00BE5B79"/>
    <w:rsid w:val="00BF29EC"/>
    <w:rsid w:val="00BF46AB"/>
    <w:rsid w:val="00BF7F9D"/>
    <w:rsid w:val="00C01456"/>
    <w:rsid w:val="00C03B7E"/>
    <w:rsid w:val="00C05A41"/>
    <w:rsid w:val="00C10E07"/>
    <w:rsid w:val="00C116EE"/>
    <w:rsid w:val="00C145DE"/>
    <w:rsid w:val="00C2410D"/>
    <w:rsid w:val="00C25D7D"/>
    <w:rsid w:val="00C26067"/>
    <w:rsid w:val="00C26876"/>
    <w:rsid w:val="00C34B8E"/>
    <w:rsid w:val="00C35486"/>
    <w:rsid w:val="00C427FC"/>
    <w:rsid w:val="00C45841"/>
    <w:rsid w:val="00C47D98"/>
    <w:rsid w:val="00C60348"/>
    <w:rsid w:val="00C61578"/>
    <w:rsid w:val="00C63EA9"/>
    <w:rsid w:val="00C664A0"/>
    <w:rsid w:val="00C8030B"/>
    <w:rsid w:val="00C82A82"/>
    <w:rsid w:val="00C9049C"/>
    <w:rsid w:val="00C923F0"/>
    <w:rsid w:val="00C93577"/>
    <w:rsid w:val="00C9510B"/>
    <w:rsid w:val="00C96958"/>
    <w:rsid w:val="00CA270D"/>
    <w:rsid w:val="00CA2767"/>
    <w:rsid w:val="00CB1CD5"/>
    <w:rsid w:val="00CB2028"/>
    <w:rsid w:val="00CB3951"/>
    <w:rsid w:val="00CB49C6"/>
    <w:rsid w:val="00CB6C53"/>
    <w:rsid w:val="00CC3618"/>
    <w:rsid w:val="00CC3629"/>
    <w:rsid w:val="00CC3B5E"/>
    <w:rsid w:val="00CC3F5E"/>
    <w:rsid w:val="00CD741E"/>
    <w:rsid w:val="00CE1018"/>
    <w:rsid w:val="00CE2BD8"/>
    <w:rsid w:val="00CF0E83"/>
    <w:rsid w:val="00CF79F6"/>
    <w:rsid w:val="00D01202"/>
    <w:rsid w:val="00D01A19"/>
    <w:rsid w:val="00D04EF5"/>
    <w:rsid w:val="00D12298"/>
    <w:rsid w:val="00D15B60"/>
    <w:rsid w:val="00D171D8"/>
    <w:rsid w:val="00D20204"/>
    <w:rsid w:val="00D20BF3"/>
    <w:rsid w:val="00D22AD0"/>
    <w:rsid w:val="00D22DF5"/>
    <w:rsid w:val="00D32A1A"/>
    <w:rsid w:val="00D36716"/>
    <w:rsid w:val="00D44FAE"/>
    <w:rsid w:val="00D46AA5"/>
    <w:rsid w:val="00D511D9"/>
    <w:rsid w:val="00D5201F"/>
    <w:rsid w:val="00D56721"/>
    <w:rsid w:val="00D60511"/>
    <w:rsid w:val="00D701DB"/>
    <w:rsid w:val="00D716F1"/>
    <w:rsid w:val="00D736CC"/>
    <w:rsid w:val="00D83253"/>
    <w:rsid w:val="00D83F87"/>
    <w:rsid w:val="00D86A81"/>
    <w:rsid w:val="00D9067D"/>
    <w:rsid w:val="00D924A0"/>
    <w:rsid w:val="00D931CB"/>
    <w:rsid w:val="00D93D9D"/>
    <w:rsid w:val="00D94C08"/>
    <w:rsid w:val="00DA2FD5"/>
    <w:rsid w:val="00DA67D5"/>
    <w:rsid w:val="00DB2913"/>
    <w:rsid w:val="00DB3A94"/>
    <w:rsid w:val="00DB5882"/>
    <w:rsid w:val="00DC2417"/>
    <w:rsid w:val="00DC36FC"/>
    <w:rsid w:val="00DC7EA6"/>
    <w:rsid w:val="00DD1A67"/>
    <w:rsid w:val="00DD3BF3"/>
    <w:rsid w:val="00DD6A43"/>
    <w:rsid w:val="00DD73C2"/>
    <w:rsid w:val="00DE4EC3"/>
    <w:rsid w:val="00DE5079"/>
    <w:rsid w:val="00DF0323"/>
    <w:rsid w:val="00DF5EB4"/>
    <w:rsid w:val="00DF5FC0"/>
    <w:rsid w:val="00DF6D3E"/>
    <w:rsid w:val="00E05C28"/>
    <w:rsid w:val="00E07660"/>
    <w:rsid w:val="00E13C75"/>
    <w:rsid w:val="00E14885"/>
    <w:rsid w:val="00E20AB7"/>
    <w:rsid w:val="00E26F11"/>
    <w:rsid w:val="00E3498A"/>
    <w:rsid w:val="00E35EB7"/>
    <w:rsid w:val="00E426CC"/>
    <w:rsid w:val="00E433EA"/>
    <w:rsid w:val="00E43BB6"/>
    <w:rsid w:val="00E44BDE"/>
    <w:rsid w:val="00E47DD8"/>
    <w:rsid w:val="00E47E22"/>
    <w:rsid w:val="00E5025F"/>
    <w:rsid w:val="00E509F7"/>
    <w:rsid w:val="00E57034"/>
    <w:rsid w:val="00E617A5"/>
    <w:rsid w:val="00E65EC5"/>
    <w:rsid w:val="00E77EB9"/>
    <w:rsid w:val="00E77FEF"/>
    <w:rsid w:val="00E80626"/>
    <w:rsid w:val="00E81FF1"/>
    <w:rsid w:val="00E83BCE"/>
    <w:rsid w:val="00E84A0A"/>
    <w:rsid w:val="00E931A6"/>
    <w:rsid w:val="00E93B2C"/>
    <w:rsid w:val="00E976DE"/>
    <w:rsid w:val="00E97F61"/>
    <w:rsid w:val="00EA3A93"/>
    <w:rsid w:val="00EA5F50"/>
    <w:rsid w:val="00EB5698"/>
    <w:rsid w:val="00EB5F52"/>
    <w:rsid w:val="00EC259D"/>
    <w:rsid w:val="00ED2BF3"/>
    <w:rsid w:val="00ED3BD8"/>
    <w:rsid w:val="00ED75D7"/>
    <w:rsid w:val="00EE2AE8"/>
    <w:rsid w:val="00EE2F58"/>
    <w:rsid w:val="00EE750A"/>
    <w:rsid w:val="00EF1890"/>
    <w:rsid w:val="00EF3B2A"/>
    <w:rsid w:val="00F0004E"/>
    <w:rsid w:val="00F003DF"/>
    <w:rsid w:val="00F034D6"/>
    <w:rsid w:val="00F12AFF"/>
    <w:rsid w:val="00F20710"/>
    <w:rsid w:val="00F21DE2"/>
    <w:rsid w:val="00F22A55"/>
    <w:rsid w:val="00F2330E"/>
    <w:rsid w:val="00F3329F"/>
    <w:rsid w:val="00F3463F"/>
    <w:rsid w:val="00F41101"/>
    <w:rsid w:val="00F42F52"/>
    <w:rsid w:val="00F4369E"/>
    <w:rsid w:val="00F44E0B"/>
    <w:rsid w:val="00F63808"/>
    <w:rsid w:val="00F6672C"/>
    <w:rsid w:val="00F704AC"/>
    <w:rsid w:val="00F7193C"/>
    <w:rsid w:val="00F72E7D"/>
    <w:rsid w:val="00F74BEA"/>
    <w:rsid w:val="00F81835"/>
    <w:rsid w:val="00F8318D"/>
    <w:rsid w:val="00F841C1"/>
    <w:rsid w:val="00F9765A"/>
    <w:rsid w:val="00FA23E4"/>
    <w:rsid w:val="00FA3944"/>
    <w:rsid w:val="00FA5C98"/>
    <w:rsid w:val="00FA7299"/>
    <w:rsid w:val="00FB1FFF"/>
    <w:rsid w:val="00FB5326"/>
    <w:rsid w:val="00FC2FD3"/>
    <w:rsid w:val="00FD245E"/>
    <w:rsid w:val="00FD315D"/>
    <w:rsid w:val="00FD5B90"/>
    <w:rsid w:val="00FE0A36"/>
    <w:rsid w:val="00FE1C1B"/>
    <w:rsid w:val="00FE2F98"/>
    <w:rsid w:val="00FF3B0A"/>
    <w:rsid w:val="00FF4189"/>
    <w:rsid w:val="00FF7004"/>
    <w:rsid w:val="389DA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7E074D"/>
  <w15:docId w15:val="{F5093555-B489-44DB-AB34-15A474E0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10"/>
    <w:pPr>
      <w:suppressAutoHyphens/>
    </w:pPr>
    <w:rPr>
      <w:rFonts w:asciiTheme="minorHAnsi" w:eastAsia="Cambria" w:hAnsiTheme="minorHAnsi" w:cs="Arial"/>
      <w:sz w:val="22"/>
      <w:lang w:val="en-AU"/>
    </w:rPr>
  </w:style>
  <w:style w:type="paragraph" w:styleId="Heading1">
    <w:name w:val="heading 1"/>
    <w:next w:val="Normal"/>
    <w:link w:val="Heading1Char"/>
    <w:uiPriority w:val="4"/>
    <w:qFormat/>
    <w:rsid w:val="00482A4A"/>
    <w:pPr>
      <w:keepNext/>
      <w:keepLines/>
      <w:spacing w:after="120"/>
      <w:outlineLvl w:val="0"/>
    </w:pPr>
    <w:rPr>
      <w:rFonts w:asciiTheme="minorHAnsi" w:eastAsiaTheme="majorEastAsia" w:hAnsiTheme="minorHAnsi" w:cstheme="majorBidi"/>
      <w:color w:val="5D2C81" w:themeColor="accent2"/>
      <w:spacing w:val="-20"/>
      <w:sz w:val="44"/>
      <w:szCs w:val="40"/>
      <w:lang w:val="en-AU"/>
    </w:rPr>
  </w:style>
  <w:style w:type="paragraph" w:styleId="Heading2">
    <w:name w:val="heading 2"/>
    <w:aliases w:val="Consultant Name"/>
    <w:basedOn w:val="Normal"/>
    <w:next w:val="Normal"/>
    <w:link w:val="Heading2Char"/>
    <w:uiPriority w:val="4"/>
    <w:qFormat/>
    <w:rsid w:val="00482A4A"/>
    <w:pPr>
      <w:outlineLvl w:val="1"/>
    </w:pPr>
    <w:rPr>
      <w:b/>
      <w:color w:val="F15A29" w:themeColor="accent1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63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7063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97063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70630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0630"/>
    <w:rPr>
      <w:rFonts w:ascii="Lucida Grande" w:hAnsi="Lucida Grande" w:cs="Lucida Grande"/>
      <w:sz w:val="18"/>
      <w:szCs w:val="18"/>
      <w:lang w:val="en-AU"/>
    </w:rPr>
  </w:style>
  <w:style w:type="character" w:styleId="Hyperlink">
    <w:name w:val="Hyperlink"/>
    <w:unhideWhenUsed/>
    <w:rsid w:val="00095D2E"/>
    <w:rPr>
      <w:color w:val="0000FF"/>
      <w:u w:val="single"/>
    </w:rPr>
  </w:style>
  <w:style w:type="paragraph" w:customStyle="1" w:styleId="Customertestimonial">
    <w:name w:val="Customer testimonial"/>
    <w:basedOn w:val="Title"/>
    <w:link w:val="CustomertestimonialChar"/>
    <w:rsid w:val="00967F42"/>
    <w:pPr>
      <w:pBdr>
        <w:bottom w:val="none" w:sz="0" w:space="0" w:color="auto"/>
      </w:pBdr>
      <w:spacing w:before="2560" w:after="0"/>
    </w:pPr>
    <w:rPr>
      <w:rFonts w:ascii="Arial" w:hAnsi="Arial"/>
      <w:color w:val="FFFFFF"/>
      <w:spacing w:val="-20"/>
      <w:sz w:val="48"/>
      <w:szCs w:val="56"/>
    </w:rPr>
  </w:style>
  <w:style w:type="paragraph" w:styleId="Title">
    <w:name w:val="Title"/>
    <w:basedOn w:val="Normal"/>
    <w:next w:val="Normal"/>
    <w:link w:val="TitleChar"/>
    <w:uiPriority w:val="10"/>
    <w:rsid w:val="00BF7F9D"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F7F9D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en-AU"/>
    </w:rPr>
  </w:style>
  <w:style w:type="character" w:customStyle="1" w:styleId="CustomertestimonialChar">
    <w:name w:val="Customer testimonial Char"/>
    <w:link w:val="Customertestimonial"/>
    <w:rsid w:val="00967F42"/>
    <w:rPr>
      <w:rFonts w:ascii="Arial" w:eastAsia="Times New Roman" w:hAnsi="Arial" w:cs="Times New Roman"/>
      <w:color w:val="FFFFFF"/>
      <w:spacing w:val="-20"/>
      <w:kern w:val="28"/>
      <w:sz w:val="48"/>
      <w:szCs w:val="56"/>
      <w:lang w:val="en-AU"/>
    </w:rPr>
  </w:style>
  <w:style w:type="paragraph" w:customStyle="1" w:styleId="Clientname">
    <w:name w:val="Client name"/>
    <w:basedOn w:val="Customertestimonial"/>
    <w:next w:val="Normal"/>
    <w:rsid w:val="0062731B"/>
    <w:pPr>
      <w:spacing w:before="280" w:after="700"/>
    </w:pPr>
    <w:rPr>
      <w:sz w:val="36"/>
    </w:rPr>
  </w:style>
  <w:style w:type="paragraph" w:styleId="NormalWeb">
    <w:name w:val="Normal (Web)"/>
    <w:basedOn w:val="Normal"/>
    <w:uiPriority w:val="99"/>
    <w:unhideWhenUsed/>
    <w:rsid w:val="00095D2E"/>
    <w:pPr>
      <w:spacing w:before="100" w:beforeAutospacing="1" w:after="100" w:afterAutospacing="1"/>
    </w:pPr>
    <w:rPr>
      <w:rFonts w:ascii="Times" w:hAnsi="Times"/>
    </w:rPr>
  </w:style>
  <w:style w:type="table" w:styleId="TableGrid">
    <w:name w:val="Table Grid"/>
    <w:basedOn w:val="TableNormal"/>
    <w:uiPriority w:val="59"/>
    <w:rsid w:val="007D47E8"/>
    <w:rPr>
      <w:rFonts w:eastAsia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">
    <w:name w:val="Heading"/>
    <w:basedOn w:val="Normal"/>
    <w:next w:val="Normal"/>
    <w:rsid w:val="00080788"/>
    <w:pPr>
      <w:keepNext/>
      <w:keepLines/>
      <w:widowControl w:val="0"/>
      <w:spacing w:before="120" w:after="240"/>
    </w:pPr>
    <w:rPr>
      <w:rFonts w:ascii="Arial" w:hAnsi="Arial"/>
      <w:color w:val="5A0884"/>
      <w:spacing w:val="-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FB5326"/>
    <w:rPr>
      <w:rFonts w:ascii="Arial" w:hAnsi="Arial"/>
      <w:i/>
      <w:iCs/>
      <w:color w:val="000000"/>
    </w:rPr>
  </w:style>
  <w:style w:type="character" w:customStyle="1" w:styleId="QuoteChar">
    <w:name w:val="Quote Char"/>
    <w:link w:val="Quote"/>
    <w:uiPriority w:val="29"/>
    <w:rsid w:val="00FB5326"/>
    <w:rPr>
      <w:rFonts w:ascii="Arial" w:hAnsi="Arial"/>
      <w:i/>
      <w:iCs/>
      <w:color w:val="000000"/>
      <w:lang w:val="en-AU"/>
    </w:rPr>
  </w:style>
  <w:style w:type="paragraph" w:customStyle="1" w:styleId="Quotee">
    <w:name w:val="Quotee"/>
    <w:basedOn w:val="Normal"/>
    <w:next w:val="Normal"/>
    <w:rsid w:val="0053290A"/>
    <w:pPr>
      <w:spacing w:before="240"/>
      <w:jc w:val="right"/>
    </w:pPr>
    <w:rPr>
      <w:rFonts w:ascii="Arial" w:hAnsi="Arial"/>
    </w:rPr>
  </w:style>
  <w:style w:type="paragraph" w:styleId="ListParagraph">
    <w:name w:val="List Paragraph"/>
    <w:basedOn w:val="Normal"/>
    <w:link w:val="ListParagraphChar"/>
    <w:uiPriority w:val="99"/>
    <w:rsid w:val="00792F5D"/>
    <w:pPr>
      <w:numPr>
        <w:numId w:val="1"/>
      </w:numPr>
      <w:spacing w:before="240" w:after="240" w:line="276" w:lineRule="auto"/>
      <w:contextualSpacing/>
    </w:pPr>
  </w:style>
  <w:style w:type="character" w:styleId="Strong">
    <w:name w:val="Strong"/>
    <w:rsid w:val="00805EB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15B60"/>
    <w:rPr>
      <w:color w:val="808080"/>
    </w:rPr>
  </w:style>
  <w:style w:type="paragraph" w:customStyle="1" w:styleId="Stars">
    <w:name w:val="Stars"/>
    <w:basedOn w:val="Normal"/>
    <w:rsid w:val="00060A33"/>
  </w:style>
  <w:style w:type="paragraph" w:customStyle="1" w:styleId="CustomerTitle">
    <w:name w:val="Customer Title"/>
    <w:basedOn w:val="Title"/>
    <w:link w:val="CustomerTitleChar"/>
    <w:rsid w:val="00D924A0"/>
    <w:pPr>
      <w:pBdr>
        <w:bottom w:val="none" w:sz="0" w:space="0" w:color="auto"/>
      </w:pBdr>
      <w:spacing w:before="1080" w:after="0"/>
    </w:pPr>
    <w:rPr>
      <w:rFonts w:ascii="Arial" w:eastAsiaTheme="majorEastAsia" w:hAnsi="Arial" w:cstheme="majorBidi"/>
      <w:color w:val="FFFFFF" w:themeColor="background1"/>
      <w:spacing w:val="-20"/>
      <w:sz w:val="48"/>
      <w:szCs w:val="56"/>
    </w:rPr>
  </w:style>
  <w:style w:type="character" w:customStyle="1" w:styleId="CustomerTitleChar">
    <w:name w:val="Customer Title Char"/>
    <w:basedOn w:val="TitleChar"/>
    <w:link w:val="CustomerTitle"/>
    <w:rsid w:val="00D924A0"/>
    <w:rPr>
      <w:rFonts w:ascii="Arial" w:eastAsiaTheme="majorEastAsia" w:hAnsi="Arial" w:cstheme="majorBidi"/>
      <w:color w:val="FFFFFF" w:themeColor="background1"/>
      <w:spacing w:val="-20"/>
      <w:kern w:val="28"/>
      <w:sz w:val="48"/>
      <w:szCs w:val="56"/>
      <w:lang w:val="en-AU"/>
    </w:rPr>
  </w:style>
  <w:style w:type="paragraph" w:customStyle="1" w:styleId="Subject">
    <w:name w:val="Subject"/>
    <w:basedOn w:val="CustomerTitle"/>
    <w:next w:val="Normal"/>
    <w:rsid w:val="00D924A0"/>
    <w:pPr>
      <w:spacing w:before="240" w:after="480"/>
    </w:pPr>
    <w:rPr>
      <w:sz w:val="36"/>
    </w:rPr>
  </w:style>
  <w:style w:type="character" w:customStyle="1" w:styleId="Heading1Char">
    <w:name w:val="Heading 1 Char"/>
    <w:basedOn w:val="DefaultParagraphFont"/>
    <w:link w:val="Heading1"/>
    <w:uiPriority w:val="4"/>
    <w:rsid w:val="00482A4A"/>
    <w:rPr>
      <w:rFonts w:asciiTheme="minorHAnsi" w:eastAsiaTheme="majorEastAsia" w:hAnsiTheme="minorHAnsi" w:cstheme="majorBidi"/>
      <w:color w:val="5D2C81" w:themeColor="accent2"/>
      <w:spacing w:val="-20"/>
      <w:sz w:val="44"/>
      <w:szCs w:val="40"/>
      <w:lang w:val="en-AU"/>
    </w:rPr>
  </w:style>
  <w:style w:type="character" w:customStyle="1" w:styleId="Heading2Char">
    <w:name w:val="Heading 2 Char"/>
    <w:aliases w:val="Consultant Name Char"/>
    <w:basedOn w:val="DefaultParagraphFont"/>
    <w:link w:val="Heading2"/>
    <w:uiPriority w:val="4"/>
    <w:rsid w:val="00482A4A"/>
    <w:rPr>
      <w:rFonts w:asciiTheme="minorHAnsi" w:eastAsia="Cambria" w:hAnsiTheme="minorHAnsi" w:cs="Arial"/>
      <w:b/>
      <w:color w:val="F15A29" w:themeColor="accent1"/>
      <w:sz w:val="52"/>
      <w:lang w:val="en-AU"/>
    </w:rPr>
  </w:style>
  <w:style w:type="paragraph" w:customStyle="1" w:styleId="BasicParagraph">
    <w:name w:val="[Basic Paragraph]"/>
    <w:basedOn w:val="Normal"/>
    <w:uiPriority w:val="99"/>
    <w:rsid w:val="007E1FF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lang w:val="en-US" w:eastAsia="ja-JP"/>
    </w:rPr>
  </w:style>
  <w:style w:type="paragraph" w:customStyle="1" w:styleId="AccessTestingMainTxty">
    <w:name w:val="Access Testing Main Txty"/>
    <w:basedOn w:val="Normal"/>
    <w:link w:val="AccessTestingMainTxtyChar"/>
    <w:rsid w:val="004244FE"/>
    <w:rPr>
      <w:szCs w:val="22"/>
      <w:lang w:val="en-US"/>
    </w:rPr>
  </w:style>
  <w:style w:type="character" w:customStyle="1" w:styleId="AccessTestingMainTxtyChar">
    <w:name w:val="Access Testing Main Txty Char"/>
    <w:basedOn w:val="DefaultParagraphFont"/>
    <w:link w:val="AccessTestingMainTxty"/>
    <w:rsid w:val="004244FE"/>
    <w:rPr>
      <w:rFonts w:asciiTheme="minorHAnsi" w:hAnsiTheme="minorHAnsi"/>
      <w:sz w:val="22"/>
      <w:szCs w:val="22"/>
    </w:rPr>
  </w:style>
  <w:style w:type="character" w:customStyle="1" w:styleId="Strong1">
    <w:name w:val="Strong1"/>
    <w:uiPriority w:val="99"/>
    <w:rsid w:val="00B16343"/>
    <w:rPr>
      <w:rFonts w:ascii="Lucida Grande" w:eastAsia="?????? Pro W3" w:hAnsi="Lucida Grande"/>
      <w:b/>
      <w:color w:val="000000"/>
      <w:sz w:val="20"/>
    </w:rPr>
  </w:style>
  <w:style w:type="paragraph" w:styleId="FootnoteText">
    <w:name w:val="footnote text"/>
    <w:basedOn w:val="Normal"/>
    <w:link w:val="FootnoteTextChar"/>
    <w:uiPriority w:val="99"/>
    <w:rsid w:val="00B16343"/>
    <w:pPr>
      <w:tabs>
        <w:tab w:val="left" w:pos="357"/>
      </w:tabs>
      <w:spacing w:after="120" w:line="288" w:lineRule="auto"/>
    </w:pPr>
    <w:rPr>
      <w:rFonts w:ascii="Times New Roman" w:hAnsi="Times New Roman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6343"/>
    <w:rPr>
      <w:rFonts w:ascii="Times New Roman" w:hAnsi="Times New Roman"/>
      <w:sz w:val="16"/>
      <w:szCs w:val="16"/>
      <w:lang w:val="en-AU"/>
    </w:rPr>
  </w:style>
  <w:style w:type="paragraph" w:customStyle="1" w:styleId="Default">
    <w:name w:val="Default"/>
    <w:rsid w:val="00EE750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  <w:style w:type="paragraph" w:styleId="PlainText">
    <w:name w:val="Plain Text"/>
    <w:basedOn w:val="Normal"/>
    <w:link w:val="PlainTextChar"/>
    <w:uiPriority w:val="99"/>
    <w:unhideWhenUsed/>
    <w:rsid w:val="00E931A6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31A6"/>
    <w:rPr>
      <w:rFonts w:ascii="Calibri" w:eastAsiaTheme="minorHAnsi" w:hAnsi="Calibri" w:cstheme="minorBidi"/>
      <w:sz w:val="22"/>
      <w:szCs w:val="21"/>
      <w:lang w:val="en-AU"/>
    </w:rPr>
  </w:style>
  <w:style w:type="paragraph" w:styleId="NoSpacing">
    <w:name w:val="No Spacing"/>
    <w:uiPriority w:val="1"/>
    <w:rsid w:val="00B23B07"/>
    <w:rPr>
      <w:rFonts w:ascii="Times New Roman" w:eastAsia="Calibri" w:hAnsi="Times New Roman"/>
      <w:sz w:val="22"/>
      <w:szCs w:val="22"/>
      <w:lang w:val="en-GB"/>
    </w:rPr>
  </w:style>
  <w:style w:type="paragraph" w:styleId="BodyText2">
    <w:name w:val="Body Text 2"/>
    <w:basedOn w:val="Normal"/>
    <w:link w:val="BodyText2Char"/>
    <w:rsid w:val="00D32A1A"/>
    <w:pPr>
      <w:suppressAutoHyphens w:val="0"/>
    </w:pPr>
    <w:rPr>
      <w:rFonts w:ascii="Times New Roman" w:eastAsia="Times New Roman" w:hAnsi="Times New Roman" w:cs="Times New Roman"/>
      <w:sz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D32A1A"/>
    <w:rPr>
      <w:rFonts w:ascii="Times New Roman" w:hAnsi="Times New Roman"/>
    </w:rPr>
  </w:style>
  <w:style w:type="table" w:styleId="PlainTable3">
    <w:name w:val="Plain Table 3"/>
    <w:basedOn w:val="TableNormal"/>
    <w:uiPriority w:val="43"/>
    <w:rsid w:val="004D461C"/>
    <w:rPr>
      <w:rFonts w:asciiTheme="minorHAnsi" w:eastAsiaTheme="minorHAnsi" w:hAnsiTheme="minorHAnsi" w:cstheme="minorBidi"/>
      <w:sz w:val="22"/>
      <w:szCs w:val="22"/>
      <w:lang w:val="en-A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6F5DE4"/>
  </w:style>
  <w:style w:type="paragraph" w:customStyle="1" w:styleId="Cb2ConsultantName">
    <w:name w:val="Cb2_ConsultantName"/>
    <w:basedOn w:val="Normal"/>
    <w:link w:val="Cb2ConsultantNameChar"/>
    <w:qFormat/>
    <w:rsid w:val="00000311"/>
    <w:pPr>
      <w:suppressAutoHyphens w:val="0"/>
      <w:spacing w:line="259" w:lineRule="auto"/>
    </w:pPr>
    <w:rPr>
      <w:rFonts w:ascii="Calibri" w:eastAsiaTheme="minorHAnsi" w:hAnsi="Calibri" w:cs="Open Sans"/>
      <w:b/>
      <w:caps/>
      <w:color w:val="FFFFFF" w:themeColor="background1"/>
      <w:sz w:val="52"/>
      <w:szCs w:val="52"/>
    </w:rPr>
  </w:style>
  <w:style w:type="character" w:customStyle="1" w:styleId="Cb2ConsultantNameChar">
    <w:name w:val="Cb2_ConsultantName Char"/>
    <w:basedOn w:val="DefaultParagraphFont"/>
    <w:link w:val="Cb2ConsultantName"/>
    <w:rsid w:val="00000311"/>
    <w:rPr>
      <w:rFonts w:ascii="Calibri" w:eastAsiaTheme="minorHAnsi" w:hAnsi="Calibri" w:cs="Open Sans"/>
      <w:b/>
      <w:caps/>
      <w:color w:val="FFFFFF" w:themeColor="background1"/>
      <w:sz w:val="52"/>
      <w:szCs w:val="52"/>
      <w:lang w:val="en-AU"/>
    </w:rPr>
  </w:style>
  <w:style w:type="paragraph" w:customStyle="1" w:styleId="Cb2RoleTitle">
    <w:name w:val="Cb2_RoleTitle"/>
    <w:basedOn w:val="Normal"/>
    <w:link w:val="Cb2RoleTitleChar"/>
    <w:qFormat/>
    <w:rsid w:val="00000311"/>
    <w:pPr>
      <w:suppressAutoHyphens w:val="0"/>
      <w:spacing w:line="259" w:lineRule="auto"/>
    </w:pPr>
    <w:rPr>
      <w:rFonts w:ascii="Calibri" w:eastAsiaTheme="minorHAnsi" w:hAnsi="Calibri" w:cs="Open Sans Extrabold"/>
      <w:b/>
      <w:color w:val="FFFFFF" w:themeColor="background1"/>
      <w:sz w:val="44"/>
      <w:szCs w:val="44"/>
    </w:rPr>
  </w:style>
  <w:style w:type="character" w:customStyle="1" w:styleId="Cb2RoleTitleChar">
    <w:name w:val="Cb2_RoleTitle Char"/>
    <w:basedOn w:val="DefaultParagraphFont"/>
    <w:link w:val="Cb2RoleTitle"/>
    <w:rsid w:val="00000311"/>
    <w:rPr>
      <w:rFonts w:ascii="Calibri" w:eastAsiaTheme="minorHAnsi" w:hAnsi="Calibri" w:cs="Open Sans Extrabold"/>
      <w:b/>
      <w:color w:val="FFFFFF" w:themeColor="background1"/>
      <w:sz w:val="44"/>
      <w:szCs w:val="44"/>
      <w:lang w:val="en-AU"/>
    </w:rPr>
  </w:style>
  <w:style w:type="paragraph" w:customStyle="1" w:styleId="cb2normal">
    <w:name w:val="cb2_normal"/>
    <w:basedOn w:val="Normal"/>
    <w:link w:val="cb2normalChar"/>
    <w:qFormat/>
    <w:rsid w:val="00000311"/>
    <w:pPr>
      <w:suppressAutoHyphens w:val="0"/>
      <w:spacing w:after="60" w:line="259" w:lineRule="auto"/>
    </w:pPr>
    <w:rPr>
      <w:rFonts w:eastAsiaTheme="minorHAnsi"/>
      <w:color w:val="2A2B2C"/>
      <w:sz w:val="18"/>
      <w:szCs w:val="18"/>
    </w:rPr>
  </w:style>
  <w:style w:type="character" w:customStyle="1" w:styleId="cb2normalChar">
    <w:name w:val="cb2_normal Char"/>
    <w:basedOn w:val="DefaultParagraphFont"/>
    <w:link w:val="cb2normal"/>
    <w:rsid w:val="00000311"/>
    <w:rPr>
      <w:rFonts w:asciiTheme="minorHAnsi" w:eastAsiaTheme="minorHAnsi" w:hAnsiTheme="minorHAnsi" w:cs="Arial"/>
      <w:color w:val="2A2B2C"/>
      <w:sz w:val="18"/>
      <w:szCs w:val="18"/>
      <w:lang w:val="en-AU"/>
    </w:rPr>
  </w:style>
  <w:style w:type="paragraph" w:customStyle="1" w:styleId="Cb2Qualifications">
    <w:name w:val="Cb2_Qualifications"/>
    <w:basedOn w:val="cb2normal"/>
    <w:link w:val="Cb2QualificationsChar"/>
    <w:qFormat/>
    <w:rsid w:val="00000311"/>
    <w:pPr>
      <w:spacing w:after="120"/>
    </w:pPr>
  </w:style>
  <w:style w:type="paragraph" w:customStyle="1" w:styleId="Cb2bullet">
    <w:name w:val="Cb2_bullet"/>
    <w:basedOn w:val="cb2normal"/>
    <w:link w:val="Cb2bulletChar"/>
    <w:rsid w:val="00000311"/>
    <w:pPr>
      <w:numPr>
        <w:numId w:val="24"/>
      </w:numPr>
    </w:pPr>
  </w:style>
  <w:style w:type="character" w:customStyle="1" w:styleId="Cb2QualificationsChar">
    <w:name w:val="Cb2_Qualifications Char"/>
    <w:basedOn w:val="cb2normalChar"/>
    <w:link w:val="Cb2Qualifications"/>
    <w:rsid w:val="00000311"/>
    <w:rPr>
      <w:rFonts w:asciiTheme="minorHAnsi" w:eastAsiaTheme="minorHAnsi" w:hAnsiTheme="minorHAnsi" w:cs="Arial"/>
      <w:color w:val="2A2B2C"/>
      <w:sz w:val="18"/>
      <w:szCs w:val="18"/>
      <w:lang w:val="en-AU"/>
    </w:rPr>
  </w:style>
  <w:style w:type="character" w:customStyle="1" w:styleId="Cb2bulletChar">
    <w:name w:val="Cb2_bullet Char"/>
    <w:basedOn w:val="cb2normalChar"/>
    <w:link w:val="Cb2bullet"/>
    <w:rsid w:val="00000311"/>
    <w:rPr>
      <w:rFonts w:asciiTheme="minorHAnsi" w:eastAsiaTheme="minorHAnsi" w:hAnsiTheme="minorHAnsi" w:cs="Arial"/>
      <w:color w:val="2A2B2C"/>
      <w:sz w:val="18"/>
      <w:szCs w:val="18"/>
      <w:lang w:val="en-AU"/>
    </w:rPr>
  </w:style>
  <w:style w:type="paragraph" w:customStyle="1" w:styleId="Cb2Role">
    <w:name w:val="Cb2_Role"/>
    <w:basedOn w:val="Normal"/>
    <w:link w:val="Cb2RoleChar"/>
    <w:qFormat/>
    <w:rsid w:val="00000311"/>
    <w:pPr>
      <w:suppressAutoHyphens w:val="0"/>
      <w:spacing w:before="120" w:line="259" w:lineRule="auto"/>
    </w:pPr>
    <w:rPr>
      <w:rFonts w:eastAsiaTheme="minorHAnsi"/>
      <w:color w:val="2A2B2C"/>
      <w:sz w:val="32"/>
      <w:szCs w:val="32"/>
    </w:rPr>
  </w:style>
  <w:style w:type="paragraph" w:customStyle="1" w:styleId="Cb2Client">
    <w:name w:val="Cb2_Client"/>
    <w:basedOn w:val="Normal"/>
    <w:link w:val="Cb2ClientChar"/>
    <w:rsid w:val="00000311"/>
    <w:pPr>
      <w:suppressAutoHyphens w:val="0"/>
      <w:spacing w:after="60" w:line="259" w:lineRule="auto"/>
    </w:pPr>
    <w:rPr>
      <w:rFonts w:eastAsiaTheme="minorHAnsi"/>
      <w:caps/>
      <w:color w:val="38939B"/>
      <w:sz w:val="24"/>
      <w:szCs w:val="24"/>
    </w:rPr>
  </w:style>
  <w:style w:type="character" w:customStyle="1" w:styleId="Cb2RoleChar">
    <w:name w:val="Cb2_Role Char"/>
    <w:basedOn w:val="DefaultParagraphFont"/>
    <w:link w:val="Cb2Role"/>
    <w:rsid w:val="00000311"/>
    <w:rPr>
      <w:rFonts w:asciiTheme="minorHAnsi" w:eastAsiaTheme="minorHAnsi" w:hAnsiTheme="minorHAnsi" w:cs="Arial"/>
      <w:color w:val="2A2B2C"/>
      <w:sz w:val="32"/>
      <w:szCs w:val="32"/>
      <w:lang w:val="en-AU"/>
    </w:rPr>
  </w:style>
  <w:style w:type="character" w:customStyle="1" w:styleId="Cb2ClientChar">
    <w:name w:val="Cb2_Client Char"/>
    <w:basedOn w:val="DefaultParagraphFont"/>
    <w:link w:val="Cb2Client"/>
    <w:rsid w:val="00000311"/>
    <w:rPr>
      <w:rFonts w:asciiTheme="minorHAnsi" w:eastAsiaTheme="minorHAnsi" w:hAnsiTheme="minorHAnsi" w:cs="Arial"/>
      <w:caps/>
      <w:color w:val="38939B"/>
      <w:sz w:val="24"/>
      <w:szCs w:val="24"/>
      <w:lang w:val="en-AU"/>
    </w:rPr>
  </w:style>
  <w:style w:type="paragraph" w:customStyle="1" w:styleId="BulletAHQ">
    <w:name w:val="Bullet AHQ"/>
    <w:basedOn w:val="ListParagraph"/>
    <w:link w:val="BulletAHQChar"/>
    <w:rsid w:val="00000311"/>
    <w:rPr>
      <w:color w:val="5D2C81" w:themeColor="accent2"/>
      <w:sz w:val="18"/>
    </w:rPr>
  </w:style>
  <w:style w:type="paragraph" w:customStyle="1" w:styleId="AHQSkillsBullet">
    <w:name w:val="AHQ Skills Bullet"/>
    <w:basedOn w:val="Cb2bullet"/>
    <w:link w:val="AHQSkillsBulletChar"/>
    <w:qFormat/>
    <w:rsid w:val="00000311"/>
    <w:pPr>
      <w:numPr>
        <w:numId w:val="22"/>
      </w:numPr>
      <w:ind w:left="360"/>
    </w:pPr>
  </w:style>
  <w:style w:type="character" w:customStyle="1" w:styleId="ListParagraphChar">
    <w:name w:val="List Paragraph Char"/>
    <w:basedOn w:val="DefaultParagraphFont"/>
    <w:link w:val="ListParagraph"/>
    <w:uiPriority w:val="99"/>
    <w:rsid w:val="00000311"/>
    <w:rPr>
      <w:rFonts w:asciiTheme="minorHAnsi" w:eastAsia="Cambria" w:hAnsiTheme="minorHAnsi" w:cs="Arial"/>
      <w:sz w:val="22"/>
      <w:lang w:val="en-AU"/>
    </w:rPr>
  </w:style>
  <w:style w:type="character" w:customStyle="1" w:styleId="BulletAHQChar">
    <w:name w:val="Bullet AHQ Char"/>
    <w:basedOn w:val="ListParagraphChar"/>
    <w:link w:val="BulletAHQ"/>
    <w:rsid w:val="00000311"/>
    <w:rPr>
      <w:rFonts w:asciiTheme="minorHAnsi" w:eastAsia="Cambria" w:hAnsiTheme="minorHAnsi" w:cs="Arial"/>
      <w:color w:val="5D2C81" w:themeColor="accent2"/>
      <w:sz w:val="18"/>
      <w:lang w:val="en-AU"/>
    </w:rPr>
  </w:style>
  <w:style w:type="paragraph" w:customStyle="1" w:styleId="AHQProjectBullet">
    <w:name w:val="AHQ Project Bullet"/>
    <w:basedOn w:val="Cb2bullet"/>
    <w:link w:val="AHQProjectBulletChar"/>
    <w:qFormat/>
    <w:rsid w:val="00000311"/>
    <w:pPr>
      <w:numPr>
        <w:numId w:val="0"/>
      </w:numPr>
      <w:spacing w:after="20" w:line="252" w:lineRule="auto"/>
      <w:ind w:left="274" w:hanging="202"/>
    </w:pPr>
  </w:style>
  <w:style w:type="character" w:customStyle="1" w:styleId="AHQSkillsBulletChar">
    <w:name w:val="AHQ Skills Bullet Char"/>
    <w:basedOn w:val="Cb2bulletChar"/>
    <w:link w:val="AHQSkillsBullet"/>
    <w:rsid w:val="00000311"/>
    <w:rPr>
      <w:rFonts w:asciiTheme="minorHAnsi" w:eastAsiaTheme="minorHAnsi" w:hAnsiTheme="minorHAnsi" w:cs="Arial"/>
      <w:color w:val="2A2B2C"/>
      <w:sz w:val="18"/>
      <w:szCs w:val="18"/>
      <w:lang w:val="en-AU"/>
    </w:rPr>
  </w:style>
  <w:style w:type="paragraph" w:customStyle="1" w:styleId="AHQAddRoleBullet">
    <w:name w:val="AHQ Add Role Bullet"/>
    <w:basedOn w:val="Cb2bullet"/>
    <w:link w:val="AHQAddRoleBulletChar"/>
    <w:qFormat/>
    <w:rsid w:val="000E6F44"/>
    <w:pPr>
      <w:numPr>
        <w:numId w:val="25"/>
      </w:numPr>
    </w:pPr>
  </w:style>
  <w:style w:type="character" w:customStyle="1" w:styleId="AHQProjectBulletChar">
    <w:name w:val="AHQ Project Bullet Char"/>
    <w:basedOn w:val="Cb2bulletChar"/>
    <w:link w:val="AHQProjectBullet"/>
    <w:rsid w:val="00000311"/>
    <w:rPr>
      <w:rFonts w:asciiTheme="minorHAnsi" w:eastAsiaTheme="minorHAnsi" w:hAnsiTheme="minorHAnsi" w:cs="Arial"/>
      <w:color w:val="2A2B2C"/>
      <w:sz w:val="18"/>
      <w:szCs w:val="18"/>
      <w:lang w:val="en-AU"/>
    </w:rPr>
  </w:style>
  <w:style w:type="character" w:customStyle="1" w:styleId="AHQAddRoleBulletChar">
    <w:name w:val="AHQ Add Role Bullet Char"/>
    <w:basedOn w:val="Cb2bulletChar"/>
    <w:link w:val="AHQAddRoleBullet"/>
    <w:rsid w:val="000E6F44"/>
    <w:rPr>
      <w:rFonts w:asciiTheme="minorHAnsi" w:eastAsiaTheme="minorHAnsi" w:hAnsiTheme="minorHAnsi" w:cs="Arial"/>
      <w:color w:val="2A2B2C"/>
      <w:sz w:val="18"/>
      <w:szCs w:val="18"/>
      <w:lang w:val="en-AU"/>
    </w:rPr>
  </w:style>
  <w:style w:type="character" w:styleId="Emphasis">
    <w:name w:val="Emphasis"/>
    <w:qFormat/>
    <w:rsid w:val="007209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6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ells%20Stuff\Consultant%20Brief%20-%20Prospective%20Employee%20V1.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F30509998E47E6A46283B5B729A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5EA5-B8EC-4EA8-A31B-C35F520D00D0}"/>
      </w:docPartPr>
      <w:docPartBody>
        <w:p w:rsidR="00083867" w:rsidRDefault="006330B1" w:rsidP="006330B1">
          <w:pPr>
            <w:pStyle w:val="A4F30509998E47E6A46283B5B729AD1A"/>
          </w:pPr>
          <w:r w:rsidRPr="00B456E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?????? Pro W3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0B1"/>
    <w:rsid w:val="00083867"/>
    <w:rsid w:val="00344E43"/>
    <w:rsid w:val="003D7910"/>
    <w:rsid w:val="005C20B4"/>
    <w:rsid w:val="006330B1"/>
    <w:rsid w:val="007B0217"/>
    <w:rsid w:val="007E340B"/>
    <w:rsid w:val="00AB561F"/>
    <w:rsid w:val="00F3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30B1"/>
    <w:rPr>
      <w:color w:val="808080"/>
    </w:rPr>
  </w:style>
  <w:style w:type="paragraph" w:customStyle="1" w:styleId="A4F30509998E47E6A46283B5B729AD1A">
    <w:name w:val="A4F30509998E47E6A46283B5B729AD1A"/>
    <w:rsid w:val="006330B1"/>
  </w:style>
  <w:style w:type="paragraph" w:customStyle="1" w:styleId="A08037D4DACB4BA99976DEC4BCDCE9D3">
    <w:name w:val="A08037D4DACB4BA99976DEC4BCDCE9D3"/>
    <w:rsid w:val="005C20B4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cessHQ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15A29"/>
      </a:accent1>
      <a:accent2>
        <a:srgbClr val="5D2C81"/>
      </a:accent2>
      <a:accent3>
        <a:srgbClr val="939597"/>
      </a:accent3>
      <a:accent4>
        <a:srgbClr val="C0CD2F"/>
      </a:accent4>
      <a:accent5>
        <a:srgbClr val="0AA2B0"/>
      </a:accent5>
      <a:accent6>
        <a:srgbClr val="D3D2C4"/>
      </a:accent6>
      <a:hlink>
        <a:srgbClr val="0000FF"/>
      </a:hlink>
      <a:folHlink>
        <a:srgbClr val="800080"/>
      </a:folHlink>
    </a:clrScheme>
    <a:fontScheme name="AccessHQ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639CF-FE74-4F53-A221-1D2BC6A1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Consultant Brief - Prospective Employee V1.5.dotx</Template>
  <TotalTime>20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Laxmi Vasala</vt:lpstr>
    </vt:vector>
  </TitlesOfParts>
  <Company>Access Testing Pty Ltd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Laxmi Vasala</dc:title>
  <dc:creator>Estelle Tzanabetis</dc:creator>
  <dc:description>Template for consultant brief</dc:description>
  <cp:lastModifiedBy>Anoop Simon</cp:lastModifiedBy>
  <cp:revision>18</cp:revision>
  <cp:lastPrinted>2016-08-24T03:36:00Z</cp:lastPrinted>
  <dcterms:created xsi:type="dcterms:W3CDTF">2019-06-28T06:03:00Z</dcterms:created>
  <dcterms:modified xsi:type="dcterms:W3CDTF">2019-08-19T10:06:00Z</dcterms:modified>
</cp:coreProperties>
</file>